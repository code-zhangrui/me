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A9" w:rsidRDefault="00BC3399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3276600</wp:posOffset>
                </wp:positionV>
                <wp:extent cx="4502150" cy="407670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407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0B164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HTML&amp;CSS</w:t>
                            </w:r>
                            <w:r w:rsidR="00BE15D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:rsidR="00111910" w:rsidRPr="00D05E10" w:rsidRDefault="00111910" w:rsidP="00111910">
                            <w:pPr>
                              <w:widowControl/>
                              <w:jc w:val="left"/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·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熟悉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 W3C 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规范；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HTML 5 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与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CSS 3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最新特性；</w:t>
                            </w:r>
                          </w:p>
                          <w:p w:rsidR="00111910" w:rsidRPr="00D05E10" w:rsidRDefault="00111910" w:rsidP="00111910">
                            <w:pPr>
                              <w:widowControl/>
                              <w:jc w:val="left"/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·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能够实现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 CSS 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常见布局、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FLEX 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布局与栅格系统；</w:t>
                            </w:r>
                          </w:p>
                          <w:p w:rsidR="00111910" w:rsidRPr="00D05E10" w:rsidRDefault="00111910" w:rsidP="00111910">
                            <w:pPr>
                              <w:widowControl/>
                              <w:jc w:val="left"/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·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能够实现各种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 CSS 3 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动画效果。</w:t>
                            </w:r>
                          </w:p>
                          <w:p w:rsidR="00015FA9" w:rsidRDefault="00976530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JavaScript</w:t>
                            </w:r>
                            <w:r w:rsidR="00BE15D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:rsidR="00111910" w:rsidRPr="00D05E10" w:rsidRDefault="00111910" w:rsidP="00111910">
                            <w:pPr>
                              <w:widowControl/>
                              <w:jc w:val="left"/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·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能够实现包括轮播、标签切换等常见效果；</w:t>
                            </w:r>
                          </w:p>
                          <w:p w:rsidR="00111910" w:rsidRPr="00D05E10" w:rsidRDefault="00111910" w:rsidP="00111910">
                            <w:pPr>
                              <w:widowControl/>
                              <w:jc w:val="left"/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·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了解设计模式，注重代码的可读性；</w:t>
                            </w:r>
                          </w:p>
                          <w:p w:rsidR="00111910" w:rsidRPr="00D05E10" w:rsidRDefault="00111910" w:rsidP="00111910">
                            <w:pPr>
                              <w:widowControl/>
                              <w:jc w:val="left"/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·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会封装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 AJAX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111910" w:rsidRPr="00D05E10" w:rsidRDefault="00111910" w:rsidP="00111910">
                            <w:pPr>
                              <w:widowControl/>
                              <w:jc w:val="left"/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·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能够实现多种跨域方法；</w:t>
                            </w:r>
                          </w:p>
                          <w:p w:rsidR="00111910" w:rsidRPr="00D05E10" w:rsidRDefault="00111910" w:rsidP="00111910">
                            <w:pPr>
                              <w:widowControl/>
                              <w:jc w:val="left"/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·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熟悉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 ES6 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的常用特性。</w:t>
                            </w:r>
                          </w:p>
                          <w:p w:rsidR="00015FA9" w:rsidRDefault="0013595F" w:rsidP="00976530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框架&amp;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库</w:t>
                            </w:r>
                          </w:p>
                          <w:p w:rsidR="00111910" w:rsidRPr="00D05E10" w:rsidRDefault="00111910" w:rsidP="00111910">
                            <w:pPr>
                              <w:widowControl/>
                              <w:jc w:val="left"/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·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能够使用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 Vue.js 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框架实现一个在线编辑器或记事本；</w:t>
                            </w:r>
                          </w:p>
                          <w:p w:rsidR="00111910" w:rsidRPr="00D05E10" w:rsidRDefault="00111910" w:rsidP="00111910">
                            <w:pPr>
                              <w:widowControl/>
                              <w:jc w:val="left"/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·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熟练使用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 jQuery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，实现懒加载、瀑布流等常见效果；</w:t>
                            </w:r>
                          </w:p>
                          <w:p w:rsidR="00111910" w:rsidRPr="00D05E10" w:rsidRDefault="00111910" w:rsidP="00111910">
                            <w:pPr>
                              <w:widowControl/>
                              <w:jc w:val="left"/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·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熟练使用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 Bootstrap 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开发，擅长快速开发企业网站。</w:t>
                            </w:r>
                          </w:p>
                          <w:p w:rsidR="0013595F" w:rsidRDefault="004E19B5" w:rsidP="0013595F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工具</w:t>
                            </w:r>
                            <w:r w:rsidR="0013595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&amp;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后端</w:t>
                            </w:r>
                          </w:p>
                          <w:p w:rsidR="00111910" w:rsidRPr="00D05E10" w:rsidRDefault="00111910" w:rsidP="00111910">
                            <w:pPr>
                              <w:widowControl/>
                              <w:jc w:val="left"/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·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使用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 git 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进行代码管理；</w:t>
                            </w:r>
                          </w:p>
                          <w:p w:rsidR="00111910" w:rsidRPr="00D05E10" w:rsidRDefault="00111910" w:rsidP="00111910">
                            <w:pPr>
                              <w:widowControl/>
                              <w:jc w:val="left"/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·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使用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 RequireJS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、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Webpack 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等工具进行模块管理；</w:t>
                            </w:r>
                          </w:p>
                          <w:p w:rsidR="00111910" w:rsidRPr="00D05E10" w:rsidRDefault="00111910" w:rsidP="00111910">
                            <w:pPr>
                              <w:widowControl/>
                              <w:jc w:val="left"/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·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熟悉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 LeanCloud 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云平台的常用功能</w:t>
                            </w: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111910" w:rsidRPr="00D05E10" w:rsidRDefault="00111910" w:rsidP="00111910">
                            <w:pPr>
                              <w:widowControl/>
                              <w:jc w:val="left"/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·</w:t>
                            </w:r>
                            <w:bookmarkStart w:id="0" w:name="_GoBack"/>
                            <w:bookmarkEnd w:id="0"/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熟悉使用</w:t>
                            </w:r>
                            <w:r w:rsidRPr="00D05E10">
                              <w:rPr>
                                <w:rFonts w:ascii="Arial" w:eastAsia="宋体" w:hAnsi="Arial" w:cs="Arial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 npm </w:t>
                            </w:r>
                            <w:r w:rsidRPr="00D05E10">
                              <w:rPr>
                                <w:rFonts w:ascii="宋体" w:eastAsia="宋体" w:hAnsi="宋体" w:cs="Arial" w:hint="eastAsia"/>
                                <w:color w:val="222222"/>
                                <w:kern w:val="0"/>
                                <w:sz w:val="24"/>
                                <w:szCs w:val="24"/>
                              </w:rPr>
                              <w:t>工具进行上传、下载与发布。</w:t>
                            </w:r>
                          </w:p>
                          <w:p w:rsidR="00CC4DD7" w:rsidRPr="00111910" w:rsidRDefault="00CC4DD7" w:rsidP="00976530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26" style="position:absolute;left:0;text-align:left;margin-left:108pt;margin-top:258pt;width:354.5pt;height:321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" filled="f" stroked="f">
                <v:textbox>
                  <w:txbxContent>
                    <w:p w:rsidR="00015FA9" w:rsidRDefault="000B164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HTML&amp;CSS</w:t>
                      </w:r>
                      <w:r w:rsidR="00BE15D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</w:p>
                    <w:p w:rsidR="00111910" w:rsidRPr="00D05E10" w:rsidRDefault="00111910" w:rsidP="00111910">
                      <w:pPr>
                        <w:widowControl/>
                        <w:jc w:val="left"/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·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熟悉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 W3C 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规范；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HTML 5 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与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CSS 3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最新特性；</w:t>
                      </w:r>
                    </w:p>
                    <w:p w:rsidR="00111910" w:rsidRPr="00D05E10" w:rsidRDefault="00111910" w:rsidP="00111910">
                      <w:pPr>
                        <w:widowControl/>
                        <w:jc w:val="left"/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·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能够实现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 CSS 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常见布局、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FLEX 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布局与栅格系统；</w:t>
                      </w:r>
                    </w:p>
                    <w:p w:rsidR="00111910" w:rsidRPr="00D05E10" w:rsidRDefault="00111910" w:rsidP="00111910">
                      <w:pPr>
                        <w:widowControl/>
                        <w:jc w:val="left"/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·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能够实现各种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 CSS 3 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动画效果。</w:t>
                      </w:r>
                    </w:p>
                    <w:p w:rsidR="00015FA9" w:rsidRDefault="00976530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JavaScript</w:t>
                      </w:r>
                      <w:r w:rsidR="00BE15D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</w:p>
                    <w:p w:rsidR="00111910" w:rsidRPr="00D05E10" w:rsidRDefault="00111910" w:rsidP="00111910">
                      <w:pPr>
                        <w:widowControl/>
                        <w:jc w:val="left"/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·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能够实现包括轮播、标签切换等常见效果；</w:t>
                      </w:r>
                    </w:p>
                    <w:p w:rsidR="00111910" w:rsidRPr="00D05E10" w:rsidRDefault="00111910" w:rsidP="00111910">
                      <w:pPr>
                        <w:widowControl/>
                        <w:jc w:val="left"/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·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了解设计模式，注重代码的可读性；</w:t>
                      </w:r>
                    </w:p>
                    <w:p w:rsidR="00111910" w:rsidRPr="00D05E10" w:rsidRDefault="00111910" w:rsidP="00111910">
                      <w:pPr>
                        <w:widowControl/>
                        <w:jc w:val="left"/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·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会封装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 AJAX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；</w:t>
                      </w:r>
                    </w:p>
                    <w:p w:rsidR="00111910" w:rsidRPr="00D05E10" w:rsidRDefault="00111910" w:rsidP="00111910">
                      <w:pPr>
                        <w:widowControl/>
                        <w:jc w:val="left"/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·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能够实现多种跨域方法；</w:t>
                      </w:r>
                    </w:p>
                    <w:p w:rsidR="00111910" w:rsidRPr="00D05E10" w:rsidRDefault="00111910" w:rsidP="00111910">
                      <w:pPr>
                        <w:widowControl/>
                        <w:jc w:val="left"/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·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熟悉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 ES6 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的常用特性。</w:t>
                      </w:r>
                    </w:p>
                    <w:p w:rsidR="00015FA9" w:rsidRDefault="0013595F" w:rsidP="00976530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框架&amp;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库</w:t>
                      </w:r>
                    </w:p>
                    <w:p w:rsidR="00111910" w:rsidRPr="00D05E10" w:rsidRDefault="00111910" w:rsidP="00111910">
                      <w:pPr>
                        <w:widowControl/>
                        <w:jc w:val="left"/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·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能够使用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 Vue.js 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框架实现一个在线编辑器或记事本；</w:t>
                      </w:r>
                    </w:p>
                    <w:p w:rsidR="00111910" w:rsidRPr="00D05E10" w:rsidRDefault="00111910" w:rsidP="00111910">
                      <w:pPr>
                        <w:widowControl/>
                        <w:jc w:val="left"/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·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熟练使用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 jQuery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，实现懒加载、瀑布流等常见效果；</w:t>
                      </w:r>
                    </w:p>
                    <w:p w:rsidR="00111910" w:rsidRPr="00D05E10" w:rsidRDefault="00111910" w:rsidP="00111910">
                      <w:pPr>
                        <w:widowControl/>
                        <w:jc w:val="left"/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·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熟练使用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 Bootstrap 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开发，擅长快速开发企业网站。</w:t>
                      </w:r>
                    </w:p>
                    <w:p w:rsidR="0013595F" w:rsidRDefault="004E19B5" w:rsidP="0013595F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工具</w:t>
                      </w:r>
                      <w:r w:rsidR="0013595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&amp;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后端</w:t>
                      </w:r>
                    </w:p>
                    <w:p w:rsidR="00111910" w:rsidRPr="00D05E10" w:rsidRDefault="00111910" w:rsidP="00111910">
                      <w:pPr>
                        <w:widowControl/>
                        <w:jc w:val="left"/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·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使用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 git 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进行代码管理；</w:t>
                      </w:r>
                    </w:p>
                    <w:p w:rsidR="00111910" w:rsidRPr="00D05E10" w:rsidRDefault="00111910" w:rsidP="00111910">
                      <w:pPr>
                        <w:widowControl/>
                        <w:jc w:val="left"/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·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使用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 RequireJS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、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Webpack 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等工具进行模块管理；</w:t>
                      </w:r>
                    </w:p>
                    <w:p w:rsidR="00111910" w:rsidRPr="00D05E10" w:rsidRDefault="00111910" w:rsidP="00111910">
                      <w:pPr>
                        <w:widowControl/>
                        <w:jc w:val="left"/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·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熟悉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 LeanCloud 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云平台的常用功能</w:t>
                      </w: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；</w:t>
                      </w:r>
                    </w:p>
                    <w:p w:rsidR="00111910" w:rsidRPr="00D05E10" w:rsidRDefault="00111910" w:rsidP="00111910">
                      <w:pPr>
                        <w:widowControl/>
                        <w:jc w:val="left"/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·</w:t>
                      </w:r>
                      <w:bookmarkStart w:id="1" w:name="_GoBack"/>
                      <w:bookmarkEnd w:id="1"/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熟悉使用</w:t>
                      </w:r>
                      <w:r w:rsidRPr="00D05E10">
                        <w:rPr>
                          <w:rFonts w:ascii="Arial" w:eastAsia="宋体" w:hAnsi="Arial" w:cs="Arial"/>
                          <w:color w:val="222222"/>
                          <w:kern w:val="0"/>
                          <w:sz w:val="24"/>
                          <w:szCs w:val="24"/>
                        </w:rPr>
                        <w:t> npm </w:t>
                      </w:r>
                      <w:r w:rsidRPr="00D05E10">
                        <w:rPr>
                          <w:rFonts w:ascii="宋体" w:eastAsia="宋体" w:hAnsi="宋体" w:cs="Arial" w:hint="eastAsia"/>
                          <w:color w:val="222222"/>
                          <w:kern w:val="0"/>
                          <w:sz w:val="24"/>
                          <w:szCs w:val="24"/>
                        </w:rPr>
                        <w:t>工具进行上传、下载与发布。</w:t>
                      </w:r>
                    </w:p>
                    <w:p w:rsidR="00CC4DD7" w:rsidRPr="00111910" w:rsidRDefault="00CC4DD7" w:rsidP="00976530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7680960</wp:posOffset>
                </wp:positionV>
                <wp:extent cx="4502150" cy="58674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595F" w:rsidRDefault="00BE15D1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 w:rsidR="00614A02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 w:rsidR="00614A02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614A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韩国汉阳大学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614A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  <w:p w:rsidR="00015FA9" w:rsidRDefault="0013595F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广西民族博物馆        微信编辑</w:t>
                            </w:r>
                            <w:r w:rsidR="00BE15D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15FA9" w:rsidRDefault="00015FA9" w:rsidP="00614A02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7" style="position:absolute;left:0;text-align:left;margin-left:116.7pt;margin-top:604.8pt;width:354.5pt;height:46.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" filled="f" stroked="f">
                <v:textbox>
                  <w:txbxContent>
                    <w:p w:rsidR="0013595F" w:rsidRDefault="00BE15D1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 w:rsidR="00614A02"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08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 w:rsidR="00614A02"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 w:rsidR="00614A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韩国汉阳大学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  <w:r w:rsidR="00614A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本科</w:t>
                      </w:r>
                    </w:p>
                    <w:p w:rsidR="00015FA9" w:rsidRDefault="0013595F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13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广西民族博物馆        微信编辑</w:t>
                      </w:r>
                      <w:r w:rsidR="00BE15D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15FA9" w:rsidRDefault="00015FA9" w:rsidP="00614A02">
                      <w:pPr>
                        <w:pStyle w:val="1"/>
                        <w:tabs>
                          <w:tab w:val="left" w:pos="720"/>
                        </w:tabs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7324725</wp:posOffset>
                </wp:positionV>
                <wp:extent cx="4752340" cy="33274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7E073A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教育经验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8" style="position:absolute;left:0;text-align:left;margin-left:102.65pt;margin-top:576.75pt;width:374.2pt;height:26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" filled="f" stroked="f">
                <v:textbox style="mso-fit-shape-to-text:t">
                  <w:txbxContent>
                    <w:p w:rsidR="00015FA9" w:rsidRDefault="007E073A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教育经验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7416800</wp:posOffset>
                </wp:positionV>
                <wp:extent cx="173990" cy="174625"/>
                <wp:effectExtent l="0" t="0" r="0" b="0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74625"/>
                        </a:xfrm>
                        <a:custGeom>
                          <a:avLst/>
                          <a:gdLst>
                            <a:gd name="T0" fmla="*/ 311438 w 1909763"/>
                            <a:gd name="T1" fmla="*/ 1234671 h 1912938"/>
                            <a:gd name="T2" fmla="*/ 423998 w 1909763"/>
                            <a:gd name="T3" fmla="*/ 1256142 h 1912938"/>
                            <a:gd name="T4" fmla="*/ 469528 w 1909763"/>
                            <a:gd name="T5" fmla="*/ 1335710 h 1912938"/>
                            <a:gd name="T6" fmla="*/ 530235 w 1909763"/>
                            <a:gd name="T7" fmla="*/ 1396649 h 1912938"/>
                            <a:gd name="T8" fmla="*/ 631728 w 1909763"/>
                            <a:gd name="T9" fmla="*/ 1456326 h 1912938"/>
                            <a:gd name="T10" fmla="*/ 647854 w 1909763"/>
                            <a:gd name="T11" fmla="*/ 1533683 h 1912938"/>
                            <a:gd name="T12" fmla="*/ 0 w 1909763"/>
                            <a:gd name="T13" fmla="*/ 1905000 h 1912938"/>
                            <a:gd name="T14" fmla="*/ 990076 w 1909763"/>
                            <a:gd name="T15" fmla="*/ 547002 h 1912938"/>
                            <a:gd name="T16" fmla="*/ 1084268 w 1909763"/>
                            <a:gd name="T17" fmla="*/ 595709 h 1912938"/>
                            <a:gd name="T18" fmla="*/ 1176565 w 1909763"/>
                            <a:gd name="T19" fmla="*/ 667504 h 1912938"/>
                            <a:gd name="T20" fmla="*/ 1294781 w 1909763"/>
                            <a:gd name="T21" fmla="*/ 800657 h 1912938"/>
                            <a:gd name="T22" fmla="*/ 1351992 w 1909763"/>
                            <a:gd name="T23" fmla="*/ 906610 h 1912938"/>
                            <a:gd name="T24" fmla="*/ 1367480 w 1909763"/>
                            <a:gd name="T25" fmla="*/ 971447 h 1912938"/>
                            <a:gd name="T26" fmla="*/ 741633 w 1909763"/>
                            <a:gd name="T27" fmla="*/ 1521772 h 1912938"/>
                            <a:gd name="T28" fmla="*/ 719507 w 1909763"/>
                            <a:gd name="T29" fmla="*/ 1441437 h 1912938"/>
                            <a:gd name="T30" fmla="*/ 689163 w 1909763"/>
                            <a:gd name="T31" fmla="*/ 1362684 h 1912938"/>
                            <a:gd name="T32" fmla="*/ 605717 w 1909763"/>
                            <a:gd name="T33" fmla="*/ 1309233 h 1912938"/>
                            <a:gd name="T34" fmla="*/ 554511 w 1909763"/>
                            <a:gd name="T35" fmla="*/ 1257047 h 1912938"/>
                            <a:gd name="T36" fmla="*/ 495403 w 1909763"/>
                            <a:gd name="T37" fmla="*/ 1173233 h 1912938"/>
                            <a:gd name="T38" fmla="*/ 414485 w 1909763"/>
                            <a:gd name="T39" fmla="*/ 1167223 h 1912938"/>
                            <a:gd name="T40" fmla="*/ 334200 w 1909763"/>
                            <a:gd name="T41" fmla="*/ 1137810 h 1912938"/>
                            <a:gd name="T42" fmla="*/ 1102115 w 1909763"/>
                            <a:gd name="T43" fmla="*/ 389221 h 1912938"/>
                            <a:gd name="T44" fmla="*/ 1182317 w 1909763"/>
                            <a:gd name="T45" fmla="*/ 412935 h 1912938"/>
                            <a:gd name="T46" fmla="*/ 1278052 w 1909763"/>
                            <a:gd name="T47" fmla="*/ 467951 h 1912938"/>
                            <a:gd name="T48" fmla="*/ 1390271 w 1909763"/>
                            <a:gd name="T49" fmla="*/ 569762 h 1912938"/>
                            <a:gd name="T50" fmla="*/ 1465401 w 1909763"/>
                            <a:gd name="T51" fmla="*/ 674102 h 1912938"/>
                            <a:gd name="T52" fmla="*/ 1496150 w 1909763"/>
                            <a:gd name="T53" fmla="*/ 753148 h 1912938"/>
                            <a:gd name="T54" fmla="*/ 1438773 w 1909763"/>
                            <a:gd name="T55" fmla="*/ 874245 h 1912938"/>
                            <a:gd name="T56" fmla="*/ 1394075 w 1909763"/>
                            <a:gd name="T57" fmla="*/ 754728 h 1912938"/>
                            <a:gd name="T58" fmla="*/ 1286611 w 1909763"/>
                            <a:gd name="T59" fmla="*/ 617822 h 1912938"/>
                            <a:gd name="T60" fmla="*/ 1182317 w 1909763"/>
                            <a:gd name="T61" fmla="*/ 530239 h 1912938"/>
                            <a:gd name="T62" fmla="*/ 1095458 w 1909763"/>
                            <a:gd name="T63" fmla="*/ 479966 h 1912938"/>
                            <a:gd name="T64" fmla="*/ 1079925 w 1909763"/>
                            <a:gd name="T65" fmla="*/ 387324 h 1912938"/>
                            <a:gd name="T66" fmla="*/ 1274840 w 1909763"/>
                            <a:gd name="T67" fmla="*/ 248813 h 1912938"/>
                            <a:gd name="T68" fmla="*/ 1361157 w 1909763"/>
                            <a:gd name="T69" fmla="*/ 287000 h 1912938"/>
                            <a:gd name="T70" fmla="*/ 1471820 w 1909763"/>
                            <a:gd name="T71" fmla="*/ 367792 h 1912938"/>
                            <a:gd name="T72" fmla="*/ 1577108 w 1909763"/>
                            <a:gd name="T73" fmla="*/ 484246 h 1912938"/>
                            <a:gd name="T74" fmla="*/ 1629910 w 1909763"/>
                            <a:gd name="T75" fmla="*/ 580818 h 1912938"/>
                            <a:gd name="T76" fmla="*/ 1646668 w 1909763"/>
                            <a:gd name="T77" fmla="*/ 647723 h 1912938"/>
                            <a:gd name="T78" fmla="*/ 1571733 w 1909763"/>
                            <a:gd name="T79" fmla="*/ 701374 h 1912938"/>
                            <a:gd name="T80" fmla="*/ 1500908 w 1909763"/>
                            <a:gd name="T81" fmla="*/ 566932 h 1912938"/>
                            <a:gd name="T82" fmla="*/ 1381077 w 1909763"/>
                            <a:gd name="T83" fmla="*/ 437539 h 1912938"/>
                            <a:gd name="T84" fmla="*/ 1277685 w 1909763"/>
                            <a:gd name="T85" fmla="*/ 362111 h 1912938"/>
                            <a:gd name="T86" fmla="*/ 1174610 w 1909763"/>
                            <a:gd name="T87" fmla="*/ 313195 h 1912938"/>
                            <a:gd name="T88" fmla="*/ 1571880 w 1909763"/>
                            <a:gd name="T89" fmla="*/ 0 h 1912938"/>
                            <a:gd name="T90" fmla="*/ 1674374 w 1909763"/>
                            <a:gd name="T91" fmla="*/ 27868 h 1912938"/>
                            <a:gd name="T92" fmla="*/ 1797116 w 1909763"/>
                            <a:gd name="T93" fmla="*/ 110838 h 1912938"/>
                            <a:gd name="T94" fmla="*/ 1880946 w 1909763"/>
                            <a:gd name="T95" fmla="*/ 216927 h 1912938"/>
                            <a:gd name="T96" fmla="*/ 1901825 w 1909763"/>
                            <a:gd name="T97" fmla="*/ 315415 h 1912938"/>
                            <a:gd name="T98" fmla="*/ 1879681 w 1909763"/>
                            <a:gd name="T99" fmla="*/ 399018 h 1912938"/>
                            <a:gd name="T100" fmla="*/ 1834128 w 1909763"/>
                            <a:gd name="T101" fmla="*/ 461405 h 1912938"/>
                            <a:gd name="T102" fmla="*/ 1716764 w 1909763"/>
                            <a:gd name="T103" fmla="*/ 551026 h 1912938"/>
                            <a:gd name="T104" fmla="*/ 1686079 w 1909763"/>
                            <a:gd name="T105" fmla="*/ 466156 h 1912938"/>
                            <a:gd name="T106" fmla="*/ 1635148 w 1909763"/>
                            <a:gd name="T107" fmla="*/ 386034 h 1912938"/>
                            <a:gd name="T108" fmla="*/ 1552899 w 1909763"/>
                            <a:gd name="T109" fmla="*/ 297997 h 1912938"/>
                            <a:gd name="T110" fmla="*/ 1465272 w 1909763"/>
                            <a:gd name="T111" fmla="*/ 231811 h 1912938"/>
                            <a:gd name="T112" fmla="*/ 1387135 w 1909763"/>
                            <a:gd name="T113" fmla="*/ 193176 h 1912938"/>
                            <a:gd name="T114" fmla="*/ 1324816 w 1909763"/>
                            <a:gd name="T115" fmla="*/ 138389 h 1912938"/>
                            <a:gd name="T116" fmla="*/ 1449455 w 1909763"/>
                            <a:gd name="T117" fmla="*/ 33885 h 1912938"/>
                            <a:gd name="T118" fmla="*/ 1518102 w 1909763"/>
                            <a:gd name="T119" fmla="*/ 4750 h 191293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1909763" h="1912938">
                              <a:moveTo>
                                <a:pt x="275590" y="1223963"/>
                              </a:moveTo>
                              <a:lnTo>
                                <a:pt x="276860" y="1225231"/>
                              </a:lnTo>
                              <a:lnTo>
                                <a:pt x="281623" y="1228085"/>
                              </a:lnTo>
                              <a:lnTo>
                                <a:pt x="285433" y="1229987"/>
                              </a:lnTo>
                              <a:lnTo>
                                <a:pt x="290513" y="1232207"/>
                              </a:lnTo>
                              <a:lnTo>
                                <a:pt x="296545" y="1235060"/>
                              </a:lnTo>
                              <a:lnTo>
                                <a:pt x="304165" y="1237280"/>
                              </a:lnTo>
                              <a:lnTo>
                                <a:pt x="312738" y="1239816"/>
                              </a:lnTo>
                              <a:lnTo>
                                <a:pt x="323215" y="1242036"/>
                              </a:lnTo>
                              <a:lnTo>
                                <a:pt x="335280" y="1244255"/>
                              </a:lnTo>
                              <a:lnTo>
                                <a:pt x="348933" y="1246157"/>
                              </a:lnTo>
                              <a:lnTo>
                                <a:pt x="364173" y="1248060"/>
                              </a:lnTo>
                              <a:lnTo>
                                <a:pt x="381318" y="1249328"/>
                              </a:lnTo>
                              <a:lnTo>
                                <a:pt x="400368" y="1249962"/>
                              </a:lnTo>
                              <a:lnTo>
                                <a:pt x="421958" y="1250279"/>
                              </a:lnTo>
                              <a:lnTo>
                                <a:pt x="425768" y="1261376"/>
                              </a:lnTo>
                              <a:lnTo>
                                <a:pt x="430213" y="1272474"/>
                              </a:lnTo>
                              <a:lnTo>
                                <a:pt x="434658" y="1282937"/>
                              </a:lnTo>
                              <a:lnTo>
                                <a:pt x="440055" y="1293083"/>
                              </a:lnTo>
                              <a:lnTo>
                                <a:pt x="445453" y="1303229"/>
                              </a:lnTo>
                              <a:lnTo>
                                <a:pt x="451485" y="1313375"/>
                              </a:lnTo>
                              <a:lnTo>
                                <a:pt x="457835" y="1322886"/>
                              </a:lnTo>
                              <a:lnTo>
                                <a:pt x="464185" y="1332081"/>
                              </a:lnTo>
                              <a:lnTo>
                                <a:pt x="471488" y="1341276"/>
                              </a:lnTo>
                              <a:lnTo>
                                <a:pt x="478473" y="1349837"/>
                              </a:lnTo>
                              <a:lnTo>
                                <a:pt x="485775" y="1358080"/>
                              </a:lnTo>
                              <a:lnTo>
                                <a:pt x="493395" y="1366324"/>
                              </a:lnTo>
                              <a:lnTo>
                                <a:pt x="500698" y="1374250"/>
                              </a:lnTo>
                              <a:lnTo>
                                <a:pt x="508635" y="1381860"/>
                              </a:lnTo>
                              <a:lnTo>
                                <a:pt x="516573" y="1388835"/>
                              </a:lnTo>
                              <a:lnTo>
                                <a:pt x="524510" y="1395493"/>
                              </a:lnTo>
                              <a:lnTo>
                                <a:pt x="532448" y="1402469"/>
                              </a:lnTo>
                              <a:lnTo>
                                <a:pt x="540385" y="1408810"/>
                              </a:lnTo>
                              <a:lnTo>
                                <a:pt x="555943" y="1420541"/>
                              </a:lnTo>
                              <a:lnTo>
                                <a:pt x="571500" y="1430687"/>
                              </a:lnTo>
                              <a:lnTo>
                                <a:pt x="586105" y="1439565"/>
                              </a:lnTo>
                              <a:lnTo>
                                <a:pt x="600075" y="1447492"/>
                              </a:lnTo>
                              <a:lnTo>
                                <a:pt x="612775" y="1453833"/>
                              </a:lnTo>
                              <a:lnTo>
                                <a:pt x="624523" y="1458589"/>
                              </a:lnTo>
                              <a:lnTo>
                                <a:pt x="634365" y="1462394"/>
                              </a:lnTo>
                              <a:lnTo>
                                <a:pt x="634365" y="1467784"/>
                              </a:lnTo>
                              <a:lnTo>
                                <a:pt x="634683" y="1473808"/>
                              </a:lnTo>
                              <a:lnTo>
                                <a:pt x="635318" y="1479832"/>
                              </a:lnTo>
                              <a:lnTo>
                                <a:pt x="636270" y="1486173"/>
                              </a:lnTo>
                              <a:lnTo>
                                <a:pt x="638810" y="1499173"/>
                              </a:lnTo>
                              <a:lnTo>
                                <a:pt x="641668" y="1512489"/>
                              </a:lnTo>
                              <a:lnTo>
                                <a:pt x="645795" y="1526440"/>
                              </a:lnTo>
                              <a:lnTo>
                                <a:pt x="650558" y="1540074"/>
                              </a:lnTo>
                              <a:lnTo>
                                <a:pt x="655321" y="1553707"/>
                              </a:lnTo>
                              <a:lnTo>
                                <a:pt x="660083" y="1566707"/>
                              </a:lnTo>
                              <a:lnTo>
                                <a:pt x="665481" y="1579389"/>
                              </a:lnTo>
                              <a:lnTo>
                                <a:pt x="670243" y="1590803"/>
                              </a:lnTo>
                              <a:lnTo>
                                <a:pt x="679133" y="1610144"/>
                              </a:lnTo>
                              <a:lnTo>
                                <a:pt x="685165" y="1623144"/>
                              </a:lnTo>
                              <a:lnTo>
                                <a:pt x="687388" y="1627900"/>
                              </a:lnTo>
                              <a:lnTo>
                                <a:pt x="0" y="1912938"/>
                              </a:lnTo>
                              <a:lnTo>
                                <a:pt x="275590" y="1223963"/>
                              </a:lnTo>
                              <a:close/>
                              <a:moveTo>
                                <a:pt x="923427" y="530225"/>
                              </a:moveTo>
                              <a:lnTo>
                                <a:pt x="931362" y="531813"/>
                              </a:lnTo>
                              <a:lnTo>
                                <a:pt x="941201" y="533401"/>
                              </a:lnTo>
                              <a:lnTo>
                                <a:pt x="951993" y="536259"/>
                              </a:lnTo>
                              <a:lnTo>
                                <a:pt x="965007" y="539435"/>
                              </a:lnTo>
                              <a:lnTo>
                                <a:pt x="978972" y="544199"/>
                              </a:lnTo>
                              <a:lnTo>
                                <a:pt x="994208" y="549281"/>
                              </a:lnTo>
                              <a:lnTo>
                                <a:pt x="1010713" y="555950"/>
                              </a:lnTo>
                              <a:lnTo>
                                <a:pt x="1028805" y="564526"/>
                              </a:lnTo>
                              <a:lnTo>
                                <a:pt x="1038327" y="568972"/>
                              </a:lnTo>
                              <a:lnTo>
                                <a:pt x="1047849" y="574053"/>
                              </a:lnTo>
                              <a:lnTo>
                                <a:pt x="1057689" y="579453"/>
                              </a:lnTo>
                              <a:lnTo>
                                <a:pt x="1067845" y="585487"/>
                              </a:lnTo>
                              <a:lnTo>
                                <a:pt x="1078320" y="591521"/>
                              </a:lnTo>
                              <a:lnTo>
                                <a:pt x="1088794" y="598191"/>
                              </a:lnTo>
                              <a:lnTo>
                                <a:pt x="1099903" y="605495"/>
                              </a:lnTo>
                              <a:lnTo>
                                <a:pt x="1111012" y="613118"/>
                              </a:lnTo>
                              <a:lnTo>
                                <a:pt x="1122439" y="621058"/>
                              </a:lnTo>
                              <a:lnTo>
                                <a:pt x="1133548" y="630268"/>
                              </a:lnTo>
                              <a:lnTo>
                                <a:pt x="1145609" y="639161"/>
                              </a:lnTo>
                              <a:lnTo>
                                <a:pt x="1157353" y="649006"/>
                              </a:lnTo>
                              <a:lnTo>
                                <a:pt x="1169415" y="659487"/>
                              </a:lnTo>
                              <a:lnTo>
                                <a:pt x="1181476" y="670285"/>
                              </a:lnTo>
                              <a:lnTo>
                                <a:pt x="1193855" y="681719"/>
                              </a:lnTo>
                              <a:lnTo>
                                <a:pt x="1206234" y="693787"/>
                              </a:lnTo>
                              <a:lnTo>
                                <a:pt x="1224326" y="712208"/>
                              </a:lnTo>
                              <a:lnTo>
                                <a:pt x="1241148" y="730311"/>
                              </a:lnTo>
                              <a:lnTo>
                                <a:pt x="1257336" y="748731"/>
                              </a:lnTo>
                              <a:lnTo>
                                <a:pt x="1272888" y="767152"/>
                              </a:lnTo>
                              <a:lnTo>
                                <a:pt x="1287172" y="785573"/>
                              </a:lnTo>
                              <a:lnTo>
                                <a:pt x="1300185" y="803993"/>
                              </a:lnTo>
                              <a:lnTo>
                                <a:pt x="1312246" y="822096"/>
                              </a:lnTo>
                              <a:lnTo>
                                <a:pt x="1323356" y="840199"/>
                              </a:lnTo>
                              <a:lnTo>
                                <a:pt x="1333513" y="857984"/>
                              </a:lnTo>
                              <a:lnTo>
                                <a:pt x="1343035" y="875770"/>
                              </a:lnTo>
                              <a:lnTo>
                                <a:pt x="1346843" y="884345"/>
                              </a:lnTo>
                              <a:lnTo>
                                <a:pt x="1350970" y="892920"/>
                              </a:lnTo>
                              <a:lnTo>
                                <a:pt x="1354461" y="901813"/>
                              </a:lnTo>
                              <a:lnTo>
                                <a:pt x="1357635" y="910388"/>
                              </a:lnTo>
                              <a:lnTo>
                                <a:pt x="1360809" y="918963"/>
                              </a:lnTo>
                              <a:lnTo>
                                <a:pt x="1363349" y="927220"/>
                              </a:lnTo>
                              <a:lnTo>
                                <a:pt x="1365570" y="935478"/>
                              </a:lnTo>
                              <a:lnTo>
                                <a:pt x="1367792" y="943735"/>
                              </a:lnTo>
                              <a:lnTo>
                                <a:pt x="1369697" y="951675"/>
                              </a:lnTo>
                              <a:lnTo>
                                <a:pt x="1370966" y="959933"/>
                              </a:lnTo>
                              <a:lnTo>
                                <a:pt x="1372236" y="967873"/>
                              </a:lnTo>
                              <a:lnTo>
                                <a:pt x="1373188" y="975495"/>
                              </a:lnTo>
                              <a:lnTo>
                                <a:pt x="774247" y="1579563"/>
                              </a:lnTo>
                              <a:lnTo>
                                <a:pt x="771708" y="1576387"/>
                              </a:lnTo>
                              <a:lnTo>
                                <a:pt x="768851" y="1572258"/>
                              </a:lnTo>
                              <a:lnTo>
                                <a:pt x="765042" y="1566542"/>
                              </a:lnTo>
                              <a:lnTo>
                                <a:pt x="760281" y="1559237"/>
                              </a:lnTo>
                              <a:lnTo>
                                <a:pt x="755520" y="1550344"/>
                              </a:lnTo>
                              <a:lnTo>
                                <a:pt x="749807" y="1540181"/>
                              </a:lnTo>
                              <a:lnTo>
                                <a:pt x="744728" y="1528113"/>
                              </a:lnTo>
                              <a:lnTo>
                                <a:pt x="739333" y="1515091"/>
                              </a:lnTo>
                              <a:lnTo>
                                <a:pt x="734254" y="1500164"/>
                              </a:lnTo>
                              <a:lnTo>
                                <a:pt x="731715" y="1492224"/>
                              </a:lnTo>
                              <a:lnTo>
                                <a:pt x="729493" y="1483967"/>
                              </a:lnTo>
                              <a:lnTo>
                                <a:pt x="727271" y="1475392"/>
                              </a:lnTo>
                              <a:lnTo>
                                <a:pt x="725367" y="1466181"/>
                              </a:lnTo>
                              <a:lnTo>
                                <a:pt x="724097" y="1457289"/>
                              </a:lnTo>
                              <a:lnTo>
                                <a:pt x="722510" y="1447443"/>
                              </a:lnTo>
                              <a:lnTo>
                                <a:pt x="721241" y="1437280"/>
                              </a:lnTo>
                              <a:lnTo>
                                <a:pt x="720288" y="1427117"/>
                              </a:lnTo>
                              <a:lnTo>
                                <a:pt x="719336" y="1416319"/>
                              </a:lnTo>
                              <a:lnTo>
                                <a:pt x="719336" y="1405203"/>
                              </a:lnTo>
                              <a:lnTo>
                                <a:pt x="719336" y="1394087"/>
                              </a:lnTo>
                              <a:lnTo>
                                <a:pt x="719971" y="1382018"/>
                              </a:lnTo>
                              <a:lnTo>
                                <a:pt x="705688" y="1375349"/>
                              </a:lnTo>
                              <a:lnTo>
                                <a:pt x="692039" y="1368362"/>
                              </a:lnTo>
                              <a:lnTo>
                                <a:pt x="679343" y="1361692"/>
                              </a:lnTo>
                              <a:lnTo>
                                <a:pt x="667282" y="1355023"/>
                              </a:lnTo>
                              <a:lnTo>
                                <a:pt x="655855" y="1348035"/>
                              </a:lnTo>
                              <a:lnTo>
                                <a:pt x="645381" y="1341366"/>
                              </a:lnTo>
                              <a:lnTo>
                                <a:pt x="635224" y="1334696"/>
                              </a:lnTo>
                              <a:lnTo>
                                <a:pt x="625385" y="1327709"/>
                              </a:lnTo>
                              <a:lnTo>
                                <a:pt x="616497" y="1321357"/>
                              </a:lnTo>
                              <a:lnTo>
                                <a:pt x="608245" y="1314688"/>
                              </a:lnTo>
                              <a:lnTo>
                                <a:pt x="599992" y="1308018"/>
                              </a:lnTo>
                              <a:lnTo>
                                <a:pt x="592692" y="1301349"/>
                              </a:lnTo>
                              <a:lnTo>
                                <a:pt x="585709" y="1294679"/>
                              </a:lnTo>
                              <a:lnTo>
                                <a:pt x="579361" y="1288327"/>
                              </a:lnTo>
                              <a:lnTo>
                                <a:pt x="573013" y="1281975"/>
                              </a:lnTo>
                              <a:lnTo>
                                <a:pt x="567300" y="1275306"/>
                              </a:lnTo>
                              <a:lnTo>
                                <a:pt x="561904" y="1268636"/>
                              </a:lnTo>
                              <a:lnTo>
                                <a:pt x="556825" y="1262285"/>
                              </a:lnTo>
                              <a:lnTo>
                                <a:pt x="552064" y="1255933"/>
                              </a:lnTo>
                              <a:lnTo>
                                <a:pt x="547621" y="1249898"/>
                              </a:lnTo>
                              <a:lnTo>
                                <a:pt x="539686" y="1237194"/>
                              </a:lnTo>
                              <a:lnTo>
                                <a:pt x="532703" y="1224808"/>
                              </a:lnTo>
                              <a:lnTo>
                                <a:pt x="526355" y="1212739"/>
                              </a:lnTo>
                              <a:lnTo>
                                <a:pt x="520641" y="1200988"/>
                              </a:lnTo>
                              <a:lnTo>
                                <a:pt x="509850" y="1177804"/>
                              </a:lnTo>
                              <a:lnTo>
                                <a:pt x="497471" y="1178122"/>
                              </a:lnTo>
                              <a:lnTo>
                                <a:pt x="485727" y="1178122"/>
                              </a:lnTo>
                              <a:lnTo>
                                <a:pt x="474300" y="1178122"/>
                              </a:lnTo>
                              <a:lnTo>
                                <a:pt x="463509" y="1177804"/>
                              </a:lnTo>
                              <a:lnTo>
                                <a:pt x="453352" y="1177169"/>
                              </a:lnTo>
                              <a:lnTo>
                                <a:pt x="443512" y="1175898"/>
                              </a:lnTo>
                              <a:lnTo>
                                <a:pt x="433673" y="1174628"/>
                              </a:lnTo>
                              <a:lnTo>
                                <a:pt x="424785" y="1173675"/>
                              </a:lnTo>
                              <a:lnTo>
                                <a:pt x="416215" y="1172087"/>
                              </a:lnTo>
                              <a:lnTo>
                                <a:pt x="408280" y="1170182"/>
                              </a:lnTo>
                              <a:lnTo>
                                <a:pt x="393045" y="1167006"/>
                              </a:lnTo>
                              <a:lnTo>
                                <a:pt x="379714" y="1162877"/>
                              </a:lnTo>
                              <a:lnTo>
                                <a:pt x="367653" y="1158431"/>
                              </a:lnTo>
                              <a:lnTo>
                                <a:pt x="357496" y="1153984"/>
                              </a:lnTo>
                              <a:lnTo>
                                <a:pt x="348926" y="1149855"/>
                              </a:lnTo>
                              <a:lnTo>
                                <a:pt x="341308" y="1146044"/>
                              </a:lnTo>
                              <a:lnTo>
                                <a:pt x="335595" y="1142551"/>
                              </a:lnTo>
                              <a:lnTo>
                                <a:pt x="331151" y="1139375"/>
                              </a:lnTo>
                              <a:lnTo>
                                <a:pt x="327660" y="1137152"/>
                              </a:lnTo>
                              <a:lnTo>
                                <a:pt x="325438" y="1134928"/>
                              </a:lnTo>
                              <a:lnTo>
                                <a:pt x="923427" y="530225"/>
                              </a:lnTo>
                              <a:close/>
                              <a:moveTo>
                                <a:pt x="1084432" y="388938"/>
                              </a:moveTo>
                              <a:lnTo>
                                <a:pt x="1089844" y="389573"/>
                              </a:lnTo>
                              <a:lnTo>
                                <a:pt x="1097165" y="389891"/>
                              </a:lnTo>
                              <a:lnTo>
                                <a:pt x="1106715" y="390843"/>
                              </a:lnTo>
                              <a:lnTo>
                                <a:pt x="1118175" y="392748"/>
                              </a:lnTo>
                              <a:lnTo>
                                <a:pt x="1132499" y="396241"/>
                              </a:lnTo>
                              <a:lnTo>
                                <a:pt x="1140458" y="398146"/>
                              </a:lnTo>
                              <a:lnTo>
                                <a:pt x="1148734" y="400686"/>
                              </a:lnTo>
                              <a:lnTo>
                                <a:pt x="1157329" y="403226"/>
                              </a:lnTo>
                              <a:lnTo>
                                <a:pt x="1166879" y="406718"/>
                              </a:lnTo>
                              <a:lnTo>
                                <a:pt x="1176747" y="410528"/>
                              </a:lnTo>
                              <a:lnTo>
                                <a:pt x="1187252" y="414656"/>
                              </a:lnTo>
                              <a:lnTo>
                                <a:pt x="1197756" y="419418"/>
                              </a:lnTo>
                              <a:lnTo>
                                <a:pt x="1208579" y="424816"/>
                              </a:lnTo>
                              <a:lnTo>
                                <a:pt x="1220358" y="430848"/>
                              </a:lnTo>
                              <a:lnTo>
                                <a:pt x="1232136" y="437198"/>
                              </a:lnTo>
                              <a:lnTo>
                                <a:pt x="1244550" y="444183"/>
                              </a:lnTo>
                              <a:lnTo>
                                <a:pt x="1256965" y="452121"/>
                              </a:lnTo>
                              <a:lnTo>
                                <a:pt x="1270017" y="460376"/>
                              </a:lnTo>
                              <a:lnTo>
                                <a:pt x="1283386" y="469901"/>
                              </a:lnTo>
                              <a:lnTo>
                                <a:pt x="1296438" y="480061"/>
                              </a:lnTo>
                              <a:lnTo>
                                <a:pt x="1310444" y="490856"/>
                              </a:lnTo>
                              <a:lnTo>
                                <a:pt x="1324450" y="502286"/>
                              </a:lnTo>
                              <a:lnTo>
                                <a:pt x="1338775" y="514986"/>
                              </a:lnTo>
                              <a:lnTo>
                                <a:pt x="1353100" y="528003"/>
                              </a:lnTo>
                              <a:lnTo>
                                <a:pt x="1367743" y="542291"/>
                              </a:lnTo>
                              <a:lnTo>
                                <a:pt x="1382386" y="557531"/>
                              </a:lnTo>
                              <a:lnTo>
                                <a:pt x="1396074" y="572136"/>
                              </a:lnTo>
                              <a:lnTo>
                                <a:pt x="1408489" y="586423"/>
                              </a:lnTo>
                              <a:lnTo>
                                <a:pt x="1420267" y="600393"/>
                              </a:lnTo>
                              <a:lnTo>
                                <a:pt x="1430772" y="613728"/>
                              </a:lnTo>
                              <a:lnTo>
                                <a:pt x="1440640" y="627381"/>
                              </a:lnTo>
                              <a:lnTo>
                                <a:pt x="1449235" y="640081"/>
                              </a:lnTo>
                              <a:lnTo>
                                <a:pt x="1457511" y="653098"/>
                              </a:lnTo>
                              <a:lnTo>
                                <a:pt x="1464833" y="665163"/>
                              </a:lnTo>
                              <a:lnTo>
                                <a:pt x="1471517" y="676911"/>
                              </a:lnTo>
                              <a:lnTo>
                                <a:pt x="1477566" y="688341"/>
                              </a:lnTo>
                              <a:lnTo>
                                <a:pt x="1482341" y="699136"/>
                              </a:lnTo>
                              <a:lnTo>
                                <a:pt x="1487434" y="709613"/>
                              </a:lnTo>
                              <a:lnTo>
                                <a:pt x="1490935" y="720408"/>
                              </a:lnTo>
                              <a:lnTo>
                                <a:pt x="1494755" y="729616"/>
                              </a:lnTo>
                              <a:lnTo>
                                <a:pt x="1497939" y="739141"/>
                              </a:lnTo>
                              <a:lnTo>
                                <a:pt x="1500167" y="747713"/>
                              </a:lnTo>
                              <a:lnTo>
                                <a:pt x="1502395" y="756286"/>
                              </a:lnTo>
                              <a:lnTo>
                                <a:pt x="1503987" y="763906"/>
                              </a:lnTo>
                              <a:lnTo>
                                <a:pt x="1505260" y="771526"/>
                              </a:lnTo>
                              <a:lnTo>
                                <a:pt x="1507170" y="784543"/>
                              </a:lnTo>
                              <a:lnTo>
                                <a:pt x="1508125" y="795338"/>
                              </a:lnTo>
                              <a:lnTo>
                                <a:pt x="1508125" y="804228"/>
                              </a:lnTo>
                              <a:lnTo>
                                <a:pt x="1507807" y="810261"/>
                              </a:lnTo>
                              <a:lnTo>
                                <a:pt x="1506852" y="815341"/>
                              </a:lnTo>
                              <a:lnTo>
                                <a:pt x="1444778" y="877888"/>
                              </a:lnTo>
                              <a:lnTo>
                                <a:pt x="1442550" y="864553"/>
                              </a:lnTo>
                              <a:lnTo>
                                <a:pt x="1439048" y="851218"/>
                              </a:lnTo>
                              <a:lnTo>
                                <a:pt x="1435228" y="836296"/>
                              </a:lnTo>
                              <a:lnTo>
                                <a:pt x="1430135" y="821691"/>
                              </a:lnTo>
                              <a:lnTo>
                                <a:pt x="1424087" y="806451"/>
                              </a:lnTo>
                              <a:lnTo>
                                <a:pt x="1416765" y="790576"/>
                              </a:lnTo>
                              <a:lnTo>
                                <a:pt x="1408807" y="774383"/>
                              </a:lnTo>
                              <a:lnTo>
                                <a:pt x="1399894" y="757873"/>
                              </a:lnTo>
                              <a:lnTo>
                                <a:pt x="1390026" y="741363"/>
                              </a:lnTo>
                              <a:lnTo>
                                <a:pt x="1378884" y="724536"/>
                              </a:lnTo>
                              <a:lnTo>
                                <a:pt x="1367106" y="707073"/>
                              </a:lnTo>
                              <a:lnTo>
                                <a:pt x="1353737" y="689928"/>
                              </a:lnTo>
                              <a:lnTo>
                                <a:pt x="1340048" y="672466"/>
                              </a:lnTo>
                              <a:lnTo>
                                <a:pt x="1325087" y="655003"/>
                              </a:lnTo>
                              <a:lnTo>
                                <a:pt x="1308852" y="637541"/>
                              </a:lnTo>
                              <a:lnTo>
                                <a:pt x="1291981" y="620396"/>
                              </a:lnTo>
                              <a:lnTo>
                                <a:pt x="1278611" y="607061"/>
                              </a:lnTo>
                              <a:lnTo>
                                <a:pt x="1264923" y="594361"/>
                              </a:lnTo>
                              <a:lnTo>
                                <a:pt x="1251235" y="582296"/>
                              </a:lnTo>
                              <a:lnTo>
                                <a:pt x="1238184" y="570866"/>
                              </a:lnTo>
                              <a:lnTo>
                                <a:pt x="1224814" y="560388"/>
                              </a:lnTo>
                              <a:lnTo>
                                <a:pt x="1212081" y="550228"/>
                              </a:lnTo>
                              <a:lnTo>
                                <a:pt x="1199348" y="541021"/>
                              </a:lnTo>
                              <a:lnTo>
                                <a:pt x="1187252" y="532448"/>
                              </a:lnTo>
                              <a:lnTo>
                                <a:pt x="1175155" y="524511"/>
                              </a:lnTo>
                              <a:lnTo>
                                <a:pt x="1163059" y="516573"/>
                              </a:lnTo>
                              <a:lnTo>
                                <a:pt x="1151917" y="509588"/>
                              </a:lnTo>
                              <a:lnTo>
                                <a:pt x="1140776" y="502921"/>
                              </a:lnTo>
                              <a:lnTo>
                                <a:pt x="1129953" y="496888"/>
                              </a:lnTo>
                              <a:lnTo>
                                <a:pt x="1119766" y="491808"/>
                              </a:lnTo>
                              <a:lnTo>
                                <a:pt x="1109580" y="486411"/>
                              </a:lnTo>
                              <a:lnTo>
                                <a:pt x="1100030" y="481966"/>
                              </a:lnTo>
                              <a:lnTo>
                                <a:pt x="1082522" y="474028"/>
                              </a:lnTo>
                              <a:lnTo>
                                <a:pt x="1066287" y="467678"/>
                              </a:lnTo>
                              <a:lnTo>
                                <a:pt x="1052599" y="462598"/>
                              </a:lnTo>
                              <a:lnTo>
                                <a:pt x="1040821" y="459106"/>
                              </a:lnTo>
                              <a:lnTo>
                                <a:pt x="1031590" y="456248"/>
                              </a:lnTo>
                              <a:lnTo>
                                <a:pt x="1024905" y="454343"/>
                              </a:lnTo>
                              <a:lnTo>
                                <a:pt x="1019175" y="453391"/>
                              </a:lnTo>
                              <a:lnTo>
                                <a:pt x="1084432" y="388938"/>
                              </a:lnTo>
                              <a:close/>
                              <a:moveTo>
                                <a:pt x="1213168" y="238125"/>
                              </a:moveTo>
                              <a:lnTo>
                                <a:pt x="1218883" y="238125"/>
                              </a:lnTo>
                              <a:lnTo>
                                <a:pt x="1226186" y="238759"/>
                              </a:lnTo>
                              <a:lnTo>
                                <a:pt x="1236028" y="239709"/>
                              </a:lnTo>
                              <a:lnTo>
                                <a:pt x="1248411" y="242245"/>
                              </a:lnTo>
                              <a:lnTo>
                                <a:pt x="1263016" y="245414"/>
                              </a:lnTo>
                              <a:lnTo>
                                <a:pt x="1270953" y="247315"/>
                              </a:lnTo>
                              <a:lnTo>
                                <a:pt x="1280161" y="249850"/>
                              </a:lnTo>
                              <a:lnTo>
                                <a:pt x="1289051" y="253020"/>
                              </a:lnTo>
                              <a:lnTo>
                                <a:pt x="1298893" y="256506"/>
                              </a:lnTo>
                              <a:lnTo>
                                <a:pt x="1309053" y="260625"/>
                              </a:lnTo>
                              <a:lnTo>
                                <a:pt x="1319848" y="264745"/>
                              </a:lnTo>
                              <a:lnTo>
                                <a:pt x="1330961" y="269816"/>
                              </a:lnTo>
                              <a:lnTo>
                                <a:pt x="1342391" y="275203"/>
                              </a:lnTo>
                              <a:lnTo>
                                <a:pt x="1354456" y="281541"/>
                              </a:lnTo>
                              <a:lnTo>
                                <a:pt x="1366838" y="288196"/>
                              </a:lnTo>
                              <a:lnTo>
                                <a:pt x="1379538" y="295802"/>
                              </a:lnTo>
                              <a:lnTo>
                                <a:pt x="1392873" y="303725"/>
                              </a:lnTo>
                              <a:lnTo>
                                <a:pt x="1405891" y="312598"/>
                              </a:lnTo>
                              <a:lnTo>
                                <a:pt x="1419861" y="322422"/>
                              </a:lnTo>
                              <a:lnTo>
                                <a:pt x="1433831" y="332880"/>
                              </a:lnTo>
                              <a:lnTo>
                                <a:pt x="1448436" y="344289"/>
                              </a:lnTo>
                              <a:lnTo>
                                <a:pt x="1463041" y="356332"/>
                              </a:lnTo>
                              <a:lnTo>
                                <a:pt x="1477963" y="369325"/>
                              </a:lnTo>
                              <a:lnTo>
                                <a:pt x="1492886" y="383269"/>
                              </a:lnTo>
                              <a:lnTo>
                                <a:pt x="1508126" y="398164"/>
                              </a:lnTo>
                              <a:lnTo>
                                <a:pt x="1523366" y="413692"/>
                              </a:lnTo>
                              <a:lnTo>
                                <a:pt x="1537653" y="428587"/>
                              </a:lnTo>
                              <a:lnTo>
                                <a:pt x="1550353" y="443481"/>
                              </a:lnTo>
                              <a:lnTo>
                                <a:pt x="1562418" y="458376"/>
                              </a:lnTo>
                              <a:lnTo>
                                <a:pt x="1573848" y="472637"/>
                              </a:lnTo>
                              <a:lnTo>
                                <a:pt x="1583691" y="486264"/>
                              </a:lnTo>
                              <a:lnTo>
                                <a:pt x="1593216" y="499891"/>
                              </a:lnTo>
                              <a:lnTo>
                                <a:pt x="1601471" y="512884"/>
                              </a:lnTo>
                              <a:lnTo>
                                <a:pt x="1609091" y="525878"/>
                              </a:lnTo>
                              <a:lnTo>
                                <a:pt x="1616076" y="538237"/>
                              </a:lnTo>
                              <a:lnTo>
                                <a:pt x="1622108" y="549963"/>
                              </a:lnTo>
                              <a:lnTo>
                                <a:pt x="1627823" y="561371"/>
                              </a:lnTo>
                              <a:lnTo>
                                <a:pt x="1632268" y="572780"/>
                              </a:lnTo>
                              <a:lnTo>
                                <a:pt x="1636713" y="583238"/>
                              </a:lnTo>
                              <a:lnTo>
                                <a:pt x="1640206" y="593379"/>
                              </a:lnTo>
                              <a:lnTo>
                                <a:pt x="1643699" y="603203"/>
                              </a:lnTo>
                              <a:lnTo>
                                <a:pt x="1646239" y="612077"/>
                              </a:lnTo>
                              <a:lnTo>
                                <a:pt x="1648143" y="620633"/>
                              </a:lnTo>
                              <a:lnTo>
                                <a:pt x="1650049" y="628873"/>
                              </a:lnTo>
                              <a:lnTo>
                                <a:pt x="1651636" y="636478"/>
                              </a:lnTo>
                              <a:lnTo>
                                <a:pt x="1652589" y="643767"/>
                              </a:lnTo>
                              <a:lnTo>
                                <a:pt x="1653541" y="650422"/>
                              </a:lnTo>
                              <a:lnTo>
                                <a:pt x="1654176" y="661514"/>
                              </a:lnTo>
                              <a:lnTo>
                                <a:pt x="1654176" y="670705"/>
                              </a:lnTo>
                              <a:lnTo>
                                <a:pt x="1653859" y="677043"/>
                              </a:lnTo>
                              <a:lnTo>
                                <a:pt x="1652906" y="682747"/>
                              </a:lnTo>
                              <a:lnTo>
                                <a:pt x="1588136" y="747713"/>
                              </a:lnTo>
                              <a:lnTo>
                                <a:pt x="1585596" y="733769"/>
                              </a:lnTo>
                              <a:lnTo>
                                <a:pt x="1582421" y="719508"/>
                              </a:lnTo>
                              <a:lnTo>
                                <a:pt x="1578293" y="704297"/>
                              </a:lnTo>
                              <a:lnTo>
                                <a:pt x="1572896" y="689085"/>
                              </a:lnTo>
                              <a:lnTo>
                                <a:pt x="1566546" y="672923"/>
                              </a:lnTo>
                              <a:lnTo>
                                <a:pt x="1559561" y="656761"/>
                              </a:lnTo>
                              <a:lnTo>
                                <a:pt x="1550671" y="639964"/>
                              </a:lnTo>
                              <a:lnTo>
                                <a:pt x="1541463" y="622534"/>
                              </a:lnTo>
                              <a:lnTo>
                                <a:pt x="1531303" y="605105"/>
                              </a:lnTo>
                              <a:lnTo>
                                <a:pt x="1519556" y="587358"/>
                              </a:lnTo>
                              <a:lnTo>
                                <a:pt x="1507173" y="569294"/>
                              </a:lnTo>
                              <a:lnTo>
                                <a:pt x="1493521" y="551230"/>
                              </a:lnTo>
                              <a:lnTo>
                                <a:pt x="1479233" y="533166"/>
                              </a:lnTo>
                              <a:lnTo>
                                <a:pt x="1463676" y="514786"/>
                              </a:lnTo>
                              <a:lnTo>
                                <a:pt x="1446848" y="497039"/>
                              </a:lnTo>
                              <a:lnTo>
                                <a:pt x="1429386" y="478975"/>
                              </a:lnTo>
                              <a:lnTo>
                                <a:pt x="1415098" y="465031"/>
                              </a:lnTo>
                              <a:lnTo>
                                <a:pt x="1400811" y="451721"/>
                              </a:lnTo>
                              <a:lnTo>
                                <a:pt x="1386841" y="439362"/>
                              </a:lnTo>
                              <a:lnTo>
                                <a:pt x="1372871" y="427636"/>
                              </a:lnTo>
                              <a:lnTo>
                                <a:pt x="1359536" y="416544"/>
                              </a:lnTo>
                              <a:lnTo>
                                <a:pt x="1345883" y="406086"/>
                              </a:lnTo>
                              <a:lnTo>
                                <a:pt x="1332548" y="396262"/>
                              </a:lnTo>
                              <a:lnTo>
                                <a:pt x="1319848" y="387389"/>
                              </a:lnTo>
                              <a:lnTo>
                                <a:pt x="1307148" y="378832"/>
                              </a:lnTo>
                              <a:lnTo>
                                <a:pt x="1295083" y="370909"/>
                              </a:lnTo>
                              <a:lnTo>
                                <a:pt x="1283018" y="363620"/>
                              </a:lnTo>
                              <a:lnTo>
                                <a:pt x="1271271" y="356648"/>
                              </a:lnTo>
                              <a:lnTo>
                                <a:pt x="1260158" y="350627"/>
                              </a:lnTo>
                              <a:lnTo>
                                <a:pt x="1249681" y="344606"/>
                              </a:lnTo>
                              <a:lnTo>
                                <a:pt x="1239203" y="339219"/>
                              </a:lnTo>
                              <a:lnTo>
                                <a:pt x="1229361" y="334782"/>
                              </a:lnTo>
                              <a:lnTo>
                                <a:pt x="1210628" y="326542"/>
                              </a:lnTo>
                              <a:lnTo>
                                <a:pt x="1193801" y="319887"/>
                              </a:lnTo>
                              <a:lnTo>
                                <a:pt x="1179513" y="314500"/>
                              </a:lnTo>
                              <a:lnTo>
                                <a:pt x="1167766" y="310697"/>
                              </a:lnTo>
                              <a:lnTo>
                                <a:pt x="1157923" y="307845"/>
                              </a:lnTo>
                              <a:lnTo>
                                <a:pt x="1150621" y="306260"/>
                              </a:lnTo>
                              <a:lnTo>
                                <a:pt x="1144588" y="304992"/>
                              </a:lnTo>
                              <a:lnTo>
                                <a:pt x="1213168" y="238125"/>
                              </a:lnTo>
                              <a:close/>
                              <a:moveTo>
                                <a:pt x="1555569" y="0"/>
                              </a:moveTo>
                              <a:lnTo>
                                <a:pt x="1566687" y="0"/>
                              </a:lnTo>
                              <a:lnTo>
                                <a:pt x="1578441" y="0"/>
                              </a:lnTo>
                              <a:lnTo>
                                <a:pt x="1589876" y="1272"/>
                              </a:lnTo>
                              <a:lnTo>
                                <a:pt x="1601948" y="2862"/>
                              </a:lnTo>
                              <a:lnTo>
                                <a:pt x="1614337" y="5088"/>
                              </a:lnTo>
                              <a:lnTo>
                                <a:pt x="1627043" y="7950"/>
                              </a:lnTo>
                              <a:lnTo>
                                <a:pt x="1640385" y="11766"/>
                              </a:lnTo>
                              <a:lnTo>
                                <a:pt x="1653409" y="16218"/>
                              </a:lnTo>
                              <a:lnTo>
                                <a:pt x="1667386" y="21624"/>
                              </a:lnTo>
                              <a:lnTo>
                                <a:pt x="1681363" y="27984"/>
                              </a:lnTo>
                              <a:lnTo>
                                <a:pt x="1695976" y="35298"/>
                              </a:lnTo>
                              <a:lnTo>
                                <a:pt x="1710588" y="42930"/>
                              </a:lnTo>
                              <a:lnTo>
                                <a:pt x="1725836" y="52152"/>
                              </a:lnTo>
                              <a:lnTo>
                                <a:pt x="1741084" y="62010"/>
                              </a:lnTo>
                              <a:lnTo>
                                <a:pt x="1756649" y="72822"/>
                              </a:lnTo>
                              <a:lnTo>
                                <a:pt x="1772850" y="84588"/>
                              </a:lnTo>
                              <a:lnTo>
                                <a:pt x="1789051" y="97626"/>
                              </a:lnTo>
                              <a:lnTo>
                                <a:pt x="1804617" y="111300"/>
                              </a:lnTo>
                              <a:lnTo>
                                <a:pt x="1819547" y="124656"/>
                              </a:lnTo>
                              <a:lnTo>
                                <a:pt x="1832571" y="138330"/>
                              </a:lnTo>
                              <a:lnTo>
                                <a:pt x="1844642" y="151686"/>
                              </a:lnTo>
                              <a:lnTo>
                                <a:pt x="1856078" y="165042"/>
                              </a:lnTo>
                              <a:lnTo>
                                <a:pt x="1865608" y="178398"/>
                              </a:lnTo>
                              <a:lnTo>
                                <a:pt x="1874502" y="191755"/>
                              </a:lnTo>
                              <a:lnTo>
                                <a:pt x="1881809" y="204475"/>
                              </a:lnTo>
                              <a:lnTo>
                                <a:pt x="1888797" y="217831"/>
                              </a:lnTo>
                              <a:lnTo>
                                <a:pt x="1894197" y="230869"/>
                              </a:lnTo>
                              <a:lnTo>
                                <a:pt x="1898962" y="243907"/>
                              </a:lnTo>
                              <a:lnTo>
                                <a:pt x="1902457" y="256309"/>
                              </a:lnTo>
                              <a:lnTo>
                                <a:pt x="1905633" y="268711"/>
                              </a:lnTo>
                              <a:lnTo>
                                <a:pt x="1907857" y="281113"/>
                              </a:lnTo>
                              <a:lnTo>
                                <a:pt x="1908810" y="293197"/>
                              </a:lnTo>
                              <a:lnTo>
                                <a:pt x="1909763" y="305281"/>
                              </a:lnTo>
                              <a:lnTo>
                                <a:pt x="1909763" y="316729"/>
                              </a:lnTo>
                              <a:lnTo>
                                <a:pt x="1908492" y="328177"/>
                              </a:lnTo>
                              <a:lnTo>
                                <a:pt x="1907539" y="339307"/>
                              </a:lnTo>
                              <a:lnTo>
                                <a:pt x="1905316" y="350437"/>
                              </a:lnTo>
                              <a:lnTo>
                                <a:pt x="1902457" y="360931"/>
                              </a:lnTo>
                              <a:lnTo>
                                <a:pt x="1899598" y="371425"/>
                              </a:lnTo>
                              <a:lnTo>
                                <a:pt x="1895786" y="381601"/>
                              </a:lnTo>
                              <a:lnTo>
                                <a:pt x="1891656" y="391459"/>
                              </a:lnTo>
                              <a:lnTo>
                                <a:pt x="1887527" y="400681"/>
                              </a:lnTo>
                              <a:lnTo>
                                <a:pt x="1882762" y="409903"/>
                              </a:lnTo>
                              <a:lnTo>
                                <a:pt x="1877361" y="418490"/>
                              </a:lnTo>
                              <a:lnTo>
                                <a:pt x="1871643" y="426758"/>
                              </a:lnTo>
                              <a:lnTo>
                                <a:pt x="1865925" y="434708"/>
                              </a:lnTo>
                              <a:lnTo>
                                <a:pt x="1860208" y="442340"/>
                              </a:lnTo>
                              <a:lnTo>
                                <a:pt x="1854172" y="449336"/>
                              </a:lnTo>
                              <a:lnTo>
                                <a:pt x="1847501" y="456014"/>
                              </a:lnTo>
                              <a:lnTo>
                                <a:pt x="1841783" y="463328"/>
                              </a:lnTo>
                              <a:lnTo>
                                <a:pt x="1830983" y="476048"/>
                              </a:lnTo>
                              <a:lnTo>
                                <a:pt x="1801122" y="514208"/>
                              </a:lnTo>
                              <a:lnTo>
                                <a:pt x="1764909" y="560636"/>
                              </a:lnTo>
                              <a:lnTo>
                                <a:pt x="1730283" y="604838"/>
                              </a:lnTo>
                              <a:lnTo>
                                <a:pt x="1729648" y="593708"/>
                              </a:lnTo>
                              <a:lnTo>
                                <a:pt x="1728377" y="581306"/>
                              </a:lnTo>
                              <a:lnTo>
                                <a:pt x="1726471" y="567632"/>
                              </a:lnTo>
                              <a:lnTo>
                                <a:pt x="1723930" y="553322"/>
                              </a:lnTo>
                              <a:lnTo>
                                <a:pt x="1720118" y="537740"/>
                              </a:lnTo>
                              <a:lnTo>
                                <a:pt x="1715353" y="521840"/>
                              </a:lnTo>
                              <a:lnTo>
                                <a:pt x="1712494" y="513254"/>
                              </a:lnTo>
                              <a:lnTo>
                                <a:pt x="1709318" y="504668"/>
                              </a:lnTo>
                              <a:lnTo>
                                <a:pt x="1705823" y="496082"/>
                              </a:lnTo>
                              <a:lnTo>
                                <a:pt x="1702011" y="487178"/>
                              </a:lnTo>
                              <a:lnTo>
                                <a:pt x="1697882" y="477638"/>
                              </a:lnTo>
                              <a:lnTo>
                                <a:pt x="1693117" y="468098"/>
                              </a:lnTo>
                              <a:lnTo>
                                <a:pt x="1688034" y="458876"/>
                              </a:lnTo>
                              <a:lnTo>
                                <a:pt x="1682952" y="449018"/>
                              </a:lnTo>
                              <a:lnTo>
                                <a:pt x="1677234" y="439160"/>
                              </a:lnTo>
                              <a:lnTo>
                                <a:pt x="1670881" y="428984"/>
                              </a:lnTo>
                              <a:lnTo>
                                <a:pt x="1664527" y="418808"/>
                              </a:lnTo>
                              <a:lnTo>
                                <a:pt x="1657221" y="408631"/>
                              </a:lnTo>
                              <a:lnTo>
                                <a:pt x="1649915" y="398137"/>
                              </a:lnTo>
                              <a:lnTo>
                                <a:pt x="1641973" y="387643"/>
                              </a:lnTo>
                              <a:lnTo>
                                <a:pt x="1633079" y="376831"/>
                              </a:lnTo>
                              <a:lnTo>
                                <a:pt x="1624184" y="365701"/>
                              </a:lnTo>
                              <a:lnTo>
                                <a:pt x="1614337" y="354889"/>
                              </a:lnTo>
                              <a:lnTo>
                                <a:pt x="1604489" y="343441"/>
                              </a:lnTo>
                              <a:lnTo>
                                <a:pt x="1593688" y="332311"/>
                              </a:lnTo>
                              <a:lnTo>
                                <a:pt x="1582570" y="320863"/>
                              </a:lnTo>
                              <a:lnTo>
                                <a:pt x="1571134" y="310051"/>
                              </a:lnTo>
                              <a:lnTo>
                                <a:pt x="1559381" y="299239"/>
                              </a:lnTo>
                              <a:lnTo>
                                <a:pt x="1548263" y="289381"/>
                              </a:lnTo>
                              <a:lnTo>
                                <a:pt x="1536827" y="279523"/>
                              </a:lnTo>
                              <a:lnTo>
                                <a:pt x="1525709" y="270619"/>
                              </a:lnTo>
                              <a:lnTo>
                                <a:pt x="1514590" y="262351"/>
                              </a:lnTo>
                              <a:lnTo>
                                <a:pt x="1503472" y="254083"/>
                              </a:lnTo>
                              <a:lnTo>
                                <a:pt x="1492672" y="246451"/>
                              </a:lnTo>
                              <a:lnTo>
                                <a:pt x="1481871" y="239137"/>
                              </a:lnTo>
                              <a:lnTo>
                                <a:pt x="1471388" y="232777"/>
                              </a:lnTo>
                              <a:lnTo>
                                <a:pt x="1460905" y="226417"/>
                              </a:lnTo>
                              <a:lnTo>
                                <a:pt x="1450740" y="220693"/>
                              </a:lnTo>
                              <a:lnTo>
                                <a:pt x="1440575" y="215287"/>
                              </a:lnTo>
                              <a:lnTo>
                                <a:pt x="1430410" y="210199"/>
                              </a:lnTo>
                              <a:lnTo>
                                <a:pt x="1420562" y="205747"/>
                              </a:lnTo>
                              <a:lnTo>
                                <a:pt x="1411350" y="201613"/>
                              </a:lnTo>
                              <a:lnTo>
                                <a:pt x="1401820" y="197479"/>
                              </a:lnTo>
                              <a:lnTo>
                                <a:pt x="1392925" y="193981"/>
                              </a:lnTo>
                              <a:lnTo>
                                <a:pt x="1375136" y="187620"/>
                              </a:lnTo>
                              <a:lnTo>
                                <a:pt x="1358300" y="182850"/>
                              </a:lnTo>
                              <a:lnTo>
                                <a:pt x="1342417" y="178716"/>
                              </a:lnTo>
                              <a:lnTo>
                                <a:pt x="1327805" y="175536"/>
                              </a:lnTo>
                              <a:lnTo>
                                <a:pt x="1314145" y="173310"/>
                              </a:lnTo>
                              <a:lnTo>
                                <a:pt x="1301756" y="171720"/>
                              </a:lnTo>
                              <a:lnTo>
                                <a:pt x="1290638" y="171084"/>
                              </a:lnTo>
                              <a:lnTo>
                                <a:pt x="1330346" y="138966"/>
                              </a:lnTo>
                              <a:lnTo>
                                <a:pt x="1370689" y="105894"/>
                              </a:lnTo>
                              <a:lnTo>
                                <a:pt x="1405950" y="76638"/>
                              </a:lnTo>
                              <a:lnTo>
                                <a:pt x="1419609" y="64554"/>
                              </a:lnTo>
                              <a:lnTo>
                                <a:pt x="1429774" y="55650"/>
                              </a:lnTo>
                              <a:lnTo>
                                <a:pt x="1435810" y="49926"/>
                              </a:lnTo>
                              <a:lnTo>
                                <a:pt x="1442163" y="44520"/>
                              </a:lnTo>
                              <a:lnTo>
                                <a:pt x="1448834" y="39432"/>
                              </a:lnTo>
                              <a:lnTo>
                                <a:pt x="1455505" y="34026"/>
                              </a:lnTo>
                              <a:lnTo>
                                <a:pt x="1463129" y="29256"/>
                              </a:lnTo>
                              <a:lnTo>
                                <a:pt x="1470753" y="24486"/>
                              </a:lnTo>
                              <a:lnTo>
                                <a:pt x="1479012" y="20352"/>
                              </a:lnTo>
                              <a:lnTo>
                                <a:pt x="1487271" y="16218"/>
                              </a:lnTo>
                              <a:lnTo>
                                <a:pt x="1495848" y="13038"/>
                              </a:lnTo>
                              <a:lnTo>
                                <a:pt x="1505378" y="9540"/>
                              </a:lnTo>
                              <a:lnTo>
                                <a:pt x="1514590" y="6996"/>
                              </a:lnTo>
                              <a:lnTo>
                                <a:pt x="1524438" y="4770"/>
                              </a:lnTo>
                              <a:lnTo>
                                <a:pt x="1534285" y="2544"/>
                              </a:lnTo>
                              <a:lnTo>
                                <a:pt x="1544768" y="1272"/>
                              </a:lnTo>
                              <a:lnTo>
                                <a:pt x="155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CEF86" id="KSO_Shape" o:spid="_x0000_s1026" style="position:absolute;left:0;text-align:left;margin-left:77.7pt;margin-top:584pt;width:13.7pt;height:1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9763,191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" path="m275590,1223963r1270,1268l281623,1228085r3810,1902l290513,1232207r6032,2853l304165,1237280r8573,2536l323215,1242036r12065,2219l348933,1246157r15240,1903l381318,1249328r19050,634l421958,1250279r3810,11097l430213,1272474r4445,10463l440055,1293083r5398,10146l451485,1313375r6350,9511l464185,1332081r7303,9195l478473,1349837r7302,8243l493395,1366324r7303,7926l508635,1381860r7938,6975l524510,1395493r7938,6976l540385,1408810r15558,11731l571500,1430687r14605,8878l600075,1447492r12700,6341l624523,1458589r9842,3805l634365,1467784r318,6024l635318,1479832r952,6341l638810,1499173r2858,13316l645795,1526440r4763,13634l655321,1553707r4762,13000l665481,1579389r4762,11414l679133,1610144r6032,13000l687388,1627900,,1912938,275590,1223963xm923427,530225r7935,1588l941201,533401r10792,2858l965007,539435r13965,4764l994208,549281r16505,6669l1028805,564526r9522,4446l1047849,574053r9840,5400l1067845,585487r10475,6034l1088794,598191r11109,7304l1111012,613118r11427,7940l1133548,630268r12061,8893l1157353,649006r12062,10481l1181476,670285r12379,11434l1206234,693787r18092,18421l1241148,730311r16188,18420l1272888,767152r14284,18421l1300185,803993r12061,18103l1323356,840199r10157,17785l1343035,875770r3808,8575l1350970,892920r3491,8893l1357635,910388r3174,8575l1363349,927220r2221,8258l1367792,943735r1905,7940l1370966,959933r1270,7940l1373188,975495,774247,1579563r-2539,-3176l768851,1572258r-3809,-5716l760281,1559237r-4761,-8893l749807,1540181r-5079,-12068l739333,1515091r-5079,-14927l731715,1492224r-2222,-8257l727271,1475392r-1904,-9211l724097,1457289r-1587,-9846l721241,1437280r-953,-10163l719336,1416319r,-11116l719336,1394087r635,-12069l705688,1375349r-13649,-6987l679343,1361692r-12061,-6669l655855,1348035r-10474,-6669l635224,1334696r-9839,-6987l616497,1321357r-8252,-6669l599992,1308018r-7300,-6669l585709,1294679r-6348,-6352l573013,1281975r-5713,-6669l561904,1268636r-5079,-6351l552064,1255933r-4443,-6035l539686,1237194r-6983,-12386l526355,1212739r-5714,-11751l509850,1177804r-12379,318l485727,1178122r-11427,l463509,1177804r-10157,-635l443512,1175898r-9839,-1270l424785,1173675r-8570,-1588l408280,1170182r-15235,-3176l379714,1162877r-12061,-4446l357496,1153984r-8570,-4129l341308,1146044r-5713,-3493l331151,1139375r-3491,-2223l325438,1134928,923427,530225xm1084432,388938r5412,635l1097165,389891r9550,952l1118175,392748r14324,3493l1140458,398146r8276,2540l1157329,403226r9550,3492l1176747,410528r10505,4128l1197756,419418r10823,5398l1220358,430848r11778,6350l1244550,444183r12415,7938l1270017,460376r13369,9525l1296438,480061r14006,10795l1324450,502286r14325,12700l1353100,528003r14643,14288l1382386,557531r13688,14605l1408489,586423r11778,13970l1430772,613728r9868,13653l1449235,640081r8276,13017l1464833,665163r6684,11748l1477566,688341r4775,10795l1487434,709613r3501,10795l1494755,729616r3184,9525l1500167,747713r2228,8573l1503987,763906r1273,7620l1507170,784543r955,10795l1508125,804228r-318,6033l1506852,815341r-62074,62547l1442550,864553r-3502,-13335l1435228,836296r-5093,-14605l1424087,806451r-7322,-15875l1408807,774383r-8913,-16510l1390026,741363r-11142,-16827l1367106,707073r-13369,-17145l1340048,672466r-14961,-17463l1308852,637541r-16871,-17145l1278611,607061r-13688,-12700l1251235,582296r-13051,-11430l1224814,560388r-12733,-10160l1199348,541021r-12096,-8573l1175155,524511r-12096,-7938l1151917,509588r-11141,-6667l1129953,496888r-10187,-5080l1109580,486411r-9550,-4445l1082522,474028r-16235,-6350l1052599,462598r-11778,-3492l1031590,456248r-6685,-1905l1019175,453391r65257,-64453xm1213168,238125r5715,l1226186,238759r9842,950l1248411,242245r14605,3169l1270953,247315r9208,2535l1289051,253020r9842,3486l1309053,260625r10795,4120l1330961,269816r11430,5387l1354456,281541r12382,6655l1379538,295802r13335,7923l1405891,312598r13970,9824l1433831,332880r14605,11409l1463041,356332r14922,12993l1492886,383269r15240,14895l1523366,413692r14287,14895l1550353,443481r12065,14895l1573848,472637r9843,13627l1593216,499891r8255,12993l1609091,525878r6985,12359l1622108,549963r5715,11408l1632268,572780r4445,10458l1640206,593379r3493,9824l1646239,612077r1904,8556l1650049,628873r1587,7605l1652589,643767r952,6655l1654176,661514r,9191l1653859,677043r-953,5704l1588136,747713r-2540,-13944l1582421,719508r-4128,-15211l1572896,689085r-6350,-16162l1559561,656761r-8890,-16797l1541463,622534r-10160,-17429l1519556,587358r-12383,-18064l1493521,551230r-14288,-18064l1463676,514786r-16828,-17747l1429386,478975r-14288,-13944l1400811,451721r-13970,-12359l1372871,427636r-13335,-11092l1345883,406086r-13335,-9824l1319848,387389r-12700,-8557l1295083,370909r-12065,-7289l1271271,356648r-11113,-6021l1249681,344606r-10478,-5387l1229361,334782r-18733,-8240l1193801,319887r-14288,-5387l1167766,310697r-9843,-2852l1150621,306260r-6033,-1268l1213168,238125xm1555569,r11118,l1578441,r11435,1272l1601948,2862r12389,2226l1627043,7950r13342,3816l1653409,16218r13977,5406l1681363,27984r14613,7314l1710588,42930r15248,9222l1741084,62010r15565,10812l1772850,84588r16201,13038l1804617,111300r14930,13356l1832571,138330r12071,13356l1856078,165042r9530,13356l1874502,191755r7307,12720l1888797,217831r5400,13038l1898962,243907r3495,12402l1905633,268711r2224,12402l1908810,293197r953,12084l1909763,316729r-1271,11448l1907539,339307r-2223,11130l1902457,360931r-2859,10494l1895786,381601r-4130,9858l1887527,400681r-4765,9222l1877361,418490r-5718,8268l1865925,434708r-5717,7632l1854172,449336r-6671,6678l1841783,463328r-10800,12720l1801122,514208r-36213,46428l1730283,604838r-635,-11130l1728377,581306r-1906,-13674l1723930,553322r-3812,-15582l1715353,521840r-2859,-8586l1709318,504668r-3495,-8586l1702011,487178r-4129,-9540l1693117,468098r-5083,-9222l1682952,449018r-5718,-9858l1670881,428984r-6354,-10176l1657221,408631r-7306,-10494l1641973,387643r-8894,-10812l1624184,365701r-9847,-10812l1604489,343441r-10801,-11130l1582570,320863r-11436,-10812l1559381,299239r-11118,-9858l1536827,279523r-11118,-8904l1514590,262351r-11118,-8268l1492672,246451r-10801,-7314l1471388,232777r-10483,-6360l1450740,220693r-10165,-5406l1430410,210199r-9848,-4452l1411350,201613r-9530,-4134l1392925,193981r-17789,-6361l1358300,182850r-15883,-4134l1327805,175536r-13660,-2226l1301756,171720r-11118,-636l1330346,138966r40343,-33072l1405950,76638r13659,-12084l1429774,55650r6036,-5724l1442163,44520r6671,-5088l1455505,34026r7624,-4770l1470753,24486r8259,-4134l1487271,16218r8577,-3180l1505378,9540r9212,-2544l1524438,4770r9847,-2226l1544768,1272,1555569,xe" stroked="f">
                <v:path arrowok="t" o:connecttype="custom" o:connectlocs="28374,112709;38629,114669;42777,121932;48307,127495;57554,132943;59023,140004;0,173900;90201,49934;98783,54380;107192,60934;117962,73089;123174,82761;124585,88680;67567,138917;65551,131583;62787,124394;55184,119515;50519,114751;45134,107100;37762,106551;30447,103866;100409,35531;107716,37695;116438,42718;126661,52011;133506,61536;136308,68752;131080,79807;127008,68896;117217,56399;107716,48404;99802,43814;98387,35357;116145,22713;124009,26199;134091,33574;143683,44205;148494,53021;150021,59128;143194,64026;136741,51753;125824,39941;116404,33056;107013,28590;143207,0;152545,2544;163727,10118;171365,19802;173267,28793;171249,36425;167099,42120;156407,50301;153611,42554;148971,35240;141478,27203;133494,21161;126376,17634;120698,12633;132053,3093;138308,434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7352030</wp:posOffset>
                </wp:positionV>
                <wp:extent cx="1733550" cy="28956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C1B7CBD" id="矩形 35" o:spid="_x0000_s1026" style="position:absolute;left:0;text-align:left;margin-left:68.95pt;margin-top:578.9pt;width:136.5pt;height:22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" fillcolor="#8abad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7632700</wp:posOffset>
                </wp:positionV>
                <wp:extent cx="137160" cy="76200"/>
                <wp:effectExtent l="0" t="0" r="0" b="0"/>
                <wp:wrapNone/>
                <wp:docPr id="37" name="直角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7160" cy="7620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23E2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7" o:spid="_x0000_s1026" type="#_x0000_t6" style="position:absolute;left:0;text-align:left;margin-left:68.7pt;margin-top:601pt;width:10.8pt;height:6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" fillcolor="#4893b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8527415</wp:posOffset>
                </wp:positionV>
                <wp:extent cx="125095" cy="96520"/>
                <wp:effectExtent l="0" t="0" r="8890" b="0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A326CCB" id="直角三角形 23" o:spid="_x0000_s1026" type="#_x0000_t6" style="position:absolute;left:0;text-align:left;margin-left:69.85pt;margin-top:671.45pt;width:9.85pt;height:7.6pt;flip:x 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" fillcolor="#4893b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8195945</wp:posOffset>
                </wp:positionV>
                <wp:extent cx="4295775" cy="33591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BE15D1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9" style="position:absolute;left:0;text-align:left;margin-left:107.75pt;margin-top:645.35pt;width:338.25pt;height:26.4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" filled="f" stroked="f">
                <v:textbox style="mso-fit-shape-to-text:t">
                  <w:txbxContent>
                    <w:p w:rsidR="00015FA9" w:rsidRDefault="00BE15D1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8237855</wp:posOffset>
                </wp:positionV>
                <wp:extent cx="1733550" cy="2895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E1C2F1" id="矩形 7" o:spid="_x0000_s1026" style="position:absolute;left:0;text-align:left;margin-left:70.25pt;margin-top:648.65pt;width:136.5pt;height:22.8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" fillcolor="#8abad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8291195</wp:posOffset>
                </wp:positionV>
                <wp:extent cx="125095" cy="158115"/>
                <wp:effectExtent l="0" t="0" r="8890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095" cy="1581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0A674" id="KSO_Shape" o:spid="_x0000_s1026" style="position:absolute;left:0;text-align:left;margin-left:76pt;margin-top:652.85pt;width:9.85pt;height:12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37872,69440;48065,74707;47514,77796;46879,81498;48108,85432;68792,124948;65994,84607;66779,80588;65931,77288;68304,74369;78096,68975;87060,69461;93651,75955;99331,83232;104078,91313;107766,100346;110393,110351;111856,121415;107236,129601;92549,135884;77142,139924;61247,141659;44420,140898;27784,137449;11868,131421;0,124694;1144,112953;3518,102398;7036,92921;11614,84480;17187,77013;23672,70392;31853,64004;61956,381;69054,2309;75475,5697;80963,10335;85306,16011;88379,22577;89968,29841;89777,38228;87319,46614;82891,53942;76767,59851;68165,64510;62359,66035;56087,66459;49073,65548;42632,63240;36847,59724;31614,54789;27334,48436;24621,41171;23626,33229;24473,25711;26931,18849;30745,12728;35746,7582;41763,3643;48607,1038;56023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3282950</wp:posOffset>
                </wp:positionV>
                <wp:extent cx="125095" cy="96520"/>
                <wp:effectExtent l="0" t="0" r="8890" b="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45CA8FA" id="直角三角形 21" o:spid="_x0000_s1026" type="#_x0000_t6" style="position:absolute;left:0;text-align:left;margin-left:71.65pt;margin-top:258.5pt;width:9.85pt;height:7.6pt;flip:x y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" fillcolor="#4893bc" stroked="f" strokeweight="1pt"/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3076575</wp:posOffset>
                </wp:positionV>
                <wp:extent cx="130175" cy="130175"/>
                <wp:effectExtent l="0" t="0" r="3175" b="317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175" cy="130175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05FC" id="KSO_Shape" o:spid="_x0000_s1026" style="position:absolute;left:0;text-align:left;margin-left:82.1pt;margin-top:242.25pt;width:10.25pt;height:10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0,229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" path="m494084,1279525r350095,l849841,1279752r5661,908l860710,1282023r4982,1816l870674,1286109r4529,2952l879732,1292467r3850,3405l887205,1299959r3397,4314l893320,1308814r2264,4995l897396,1319031r1585,5449l899660,1329702r453,5676l900113,1818531r-453,5903l898981,1829883r-1585,5449l895584,1840554r-2264,4768l890602,1850090r-3397,4314l883582,1858264r-3850,3633l875203,1865302r-4529,2498l865692,1870524r-4982,1590l855502,1873476r-5661,1135l844179,1874838r-350095,l488423,1874611r-5662,-1135l477326,1872114r-4755,-1590l467589,1867800r-4529,-2498l458531,1861897r-4076,-3633l450831,1854404r-3170,-4314l444944,1845322r-2265,-4768l440868,1835332r-1586,-5449l438603,1824434r-453,-5903l438150,1335378r453,-5676l439282,1324480r1586,-5449l442679,1313809r2265,-4995l447661,1304273r3170,-4314l454455,1295872r4076,-3405l463060,1289061r4529,-2952l472571,1283839r4755,-1816l482761,1280660r5662,-908l494084,1279525xm1168971,903287r349697,l1524553,903514r5432,681l1535418,905557r5206,2043l1545377,909870r4753,2951l1554430,915999r3848,3405l1561900,923717r3395,4086l1567784,932343r2490,4994l1572085,942558r1358,5448l1574575,953681r226,5674l1574801,1818542r-226,5902l1573443,1829892r-1358,5448l1570274,1840560r-2490,4767l1565295,1850094r-3395,4313l1558278,1858266r-3848,3632l1550130,1865303r-4753,2497l1540624,1870524r-5206,1589l1529985,1873475r-5432,1135l1518668,1874837r-349697,l1163312,1874610r-5658,-1135l1152221,1872113r-4979,-1589l1142262,1867800r-4526,-2497l1133435,1861898r-4074,-3632l1125740,1854407r-2943,-4313l1119855,1845327r-2490,-4767l1115554,1835340r-1358,-5448l1113291,1824444r-453,-5902l1112838,959355r453,-5674l1114196,948006r1358,-5448l1117365,937337r2490,-4994l1122797,927803r2943,-4086l1129361,919404r4074,-3405l1137736,912821r4526,-2951l1147242,907600r4979,-2043l1157654,904195r5658,-681l1168971,903287xm1841899,450850r350041,l2197604,451077r5664,908l2208706,453573r5211,1815l2218674,457657r4532,2723l2227510,463556r4079,3630l2235214,471271r3171,4311l2241104,480119r2492,4765l2245636,490103r1132,5445l2247675,501221r226,5672l2247901,1818568r-226,5900l2246768,1829913r-1132,5445l2243596,1840577r-2492,4765l2238385,1850107r-3171,4311l2231589,1858275r-4079,3630l2223206,1865309r-4532,2495l2213917,1870527r-5211,1588l2203268,1873477r-5664,1134l2191940,1874838r-350041,l1836235,1874611r-5437,-1134l1825360,1872115r-5211,-1588l1815165,1867804r-4532,-2495l1806329,1861905r-3852,-3630l1798852,1854418r-3398,-4311l1792508,1845342r-2265,-4765l1788430,1835358r-1586,-5445l1786165,1824468r-227,-5900l1785938,506893r227,-5672l1786844,495548r1586,-5445l1790243,484884r2265,-4765l1795454,475582r3398,-4311l1802477,467186r3852,-3630l1810633,460380r4532,-2723l1820149,455388r5211,-1815l1830798,451985r5437,-908l1841899,450850xm1458752,38100r2946,l1464870,38100r3173,227l1470989,38554r2946,681l1477107,40143r2720,682l1482773,42187r2945,1135l1488438,44684r2719,1816l1493876,48317r2267,1816l1498409,52176r2266,2271l1502714,56490r2040,2724l1506567,61485r1586,2951l1509739,66934r1360,2724l1512005,72609r1133,2725l1514045,78512r680,3179l1515178,84642r227,3179l1543051,488083r,5222l1542371,498754r-680,5222l1540105,509198r-2039,4767l1535800,518506r-2946,4314l1529908,526906r-3626,3633l1522429,533944r-4079,3179l1513592,539620r-4533,2043l1503847,543253r-5212,1362l1493197,545069r-4986,227l1482999,544842r-4985,-908l1473481,542799r-3852,-1362l1466003,539847r-3399,-2043l1459205,535761r-3173,-2271l1453086,530766r-2719,-2725l1447874,525090r-2492,-2951l1443342,518733r-1813,-3633l1439943,511468r-1360,-3860l1437677,503749r-907,-4087l1436317,495348,1419775,256735r-15183,23384l1396434,292606r-8838,12260l1378531,317580r-9517,13168l1359270,343916r-10425,13395l1338421,370933r-11104,13849l1315760,398632r-12010,14303l1291513,426784r-12690,14530l1265679,455390r-13597,14530l1233500,488991r-19035,18617l1195430,525998r-19715,17709l1156226,560961r-20168,16801l1115663,594336r-20622,16119l1074193,625893r-21075,15212l1031590,655408r-21528,14303l988081,683333r-21982,13168l943891,709442r-22887,12260l906954,729194r-14503,7038l878174,743497r-14503,6812l848941,756893r-14729,6584l819482,769834r-14956,5902l789569,781866r-14956,5676l759430,793218r-15183,5222l729064,803435r-15409,5222l698472,813197r-15863,4768l667199,822279r-15636,4086l635701,830452r-15637,3632l604202,837717r-16090,3633l572249,844528r-16316,2951l539618,850431r-16090,2497l507212,855653r-16316,2270l474353,859966r-16316,1817l441268,863372r-16542,1589l419287,865188r-5212,-454l409089,863826r-4985,-1362l400252,861329r-3626,-1590l393227,857923r-3400,-2043l386882,853609r-2946,-2724l381216,848161r-2719,-2952l376231,842258r-2040,-3406l372378,835447r-1812,-3633l369206,827955r-907,-3860l367620,820008r-680,-4086l366713,810473r454,-5449l368073,799802r1133,-4768l371472,790040r2266,-4768l376231,780958r3172,-4086l383029,773239r3853,-3632l390961,766882r4305,-2951l400252,761887r4985,-1816l410222,758709r5439,-454l431071,756666r14956,-1590l461210,753714r14956,-1816l491123,749854r14956,-2497l521035,745087r14730,-2498l550495,739638r14729,-2725l579728,733735r14503,-3406l608734,726697r14276,-3633l637287,719432r14276,-4087l665613,711259r14277,-4314l693713,702404r14050,-4540l721586,692869r13597,-4995l749233,682652r13370,-5222l776199,671755r13370,-5676l803166,660176r13370,-5903l829679,648143r13144,-6584l855966,634975r12917,-6811l889505,617039r20621,-11579l930068,593655r20169,-12714l970178,568000r19489,-13168l1008929,540982r19035,-14076l1046773,512149r18582,-14984l1083937,481726r18129,-15665l1119742,449714r17902,-16573l1154866,416113r16996,-17254l1184779,385236r12690,-13395l1209480,358219r11557,-13622l1232367,331429r10878,-13168l1253895,305093r9971,-12487l1273384,279665r9291,-12487l1291739,255145r8385,-12259l1308282,231307r7931,-11579l1330263,197706r-222305,83321l1102746,282390r-5212,1135l1092322,283979r-5212,l1081898,283752r-5212,-908l1071927,281255r-4759,-1817l1062636,277168r-4533,-2952l1054251,270811r-3852,-3633l1047226,263319r-3172,-4314l1041561,254237r-2266,-4767l1037482,244021r-907,-5222l1036122,233350r,-4995l1036349,223134r906,-4995l1038841,213144r1813,-4768l1042920,203836r2946,-4541l1049266,195435r3625,-3859l1056744,188170r4305,-2951l1065582,182494r4985,-2043l1443569,41279r2719,-909l1449461,39462r3172,-681l1455579,38327r3173,-227xm102528,r5443,454l113189,681r5217,680l123169,2268r5217,1135l133376,4764r4537,1814l142450,8393r4763,2041l151523,12476r4536,2495l160143,17693r4082,2949l168082,23590r3629,3403l175340,30169r3403,3629l181918,37427r3176,4083l188043,45593r2495,4083l193033,53986r2041,4310l197343,63059r1814,4537l200745,72359r1361,4763l203467,82340r681,4990l205055,92320r227,5217l205509,102981r,1989984l2195719,2092965r5444,227l2206380,2093419r5217,907l2216587,2095233r4991,1134l2226568,2097501r4537,1815l2235868,2101131r4537,2041l2244714,2105667r4537,2269l2253334,2110658r4083,2948l2261273,2116328r3629,3403l2268532,2123133r3402,3630l2275337,2130619r2948,3856l2281234,2138331r2495,4083l2286224,2146724r2496,4536l2290761,2155797r1815,4763l2294164,2165324r1134,4763l2296659,2175304r680,4764l2298246,2185285r227,5444l2298700,2195946r-227,5217l2298246,2206380r-907,5217l2296659,2216361r-1361,5217l2294164,2226568r-1588,4537l2290761,2235868r-2041,4537l2286224,2244941r-2495,4310l2281234,2253334r-2949,4083l2275337,2261273r-3403,3629l2268532,2268532r-3630,3402l2261273,2275337r-3856,2722l2253334,2281234r-4083,2495l2244714,2286451r-4309,2042l2235868,2290534r-4763,1815l2226568,2294164r-4990,1134l2216587,2296659r-4990,907l2206380,2298246r-5217,227l2195719,2298700r-2093191,l97310,2298473r-5217,-227l86876,2297566r-4990,-907l77122,2295298r-4990,-1134l67142,2292349r-4537,-1815l57842,2288493r-4310,-2042l49449,2283729r-4310,-2495l41283,2278059r-4083,-2722l33344,2271934r-3629,-3402l26539,2264902r-3175,-3629l20188,2257417r-2722,-4083l14517,2249251r-2268,-4310l9981,2240405r-2042,-4537l6125,2231105r-1588,-4537l2949,2221578r-907,-5217l907,2211597r-453,-5217l,2201163r,-5217l,102981,,97537,454,92320,907,87330,2042,82340r907,-5218l4537,72359,6125,67596,7939,63059,9981,58296r2268,-4310l14517,49676r2949,-4083l20188,41510r3176,-4083l26539,33798r3176,-3629l33344,26993r3856,-3403l41283,20642r3856,-2949l49449,14971r4083,-2495l57842,10434,62605,8393,67142,6578,72132,4764,77122,3403,81886,2268r4990,-907l92093,681,97310,454,102528,xe" fillcolor="window" stroked="f">
                <v:path arrowok="t" o:connecttype="custom" o:connectlocs="50037,73385;50948,103317;49306,105773;26762,105927;24876,103626;25530,73616;66199,51153;88450,52310;89104,103626;87245,105927;64686,105773;63045,103318;63956,52066;124129,25532;126759,26932;127170,103936;125079,106018;102536,105632;101137,102985;102292,26251;82955,2158;84598,2736;85625,4112;87216,28836;85163,30764;82635,30340;81415,28527;76385,20234;68775,28746;57200,37926;47241,43236;38656,46321;29647,48301;22884,48841;21190,47504;20908,45023;22949,43043;30340,42053;38502,40034;46240,37051;56045,31420;66362,22587;72638,15130;61563,16082;59125,14667;58932,11800;81903,2286;7270,193;9724,1529;11278,3828;124651,118537;127375,119372;129327,121325;130162,124061;129610,126874;127837,129006;125242,130111;4085,129918;1683,128467;257,126090;51,4945;1143,2351;3276,591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2968625</wp:posOffset>
                </wp:positionV>
                <wp:extent cx="4295775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7E073A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108.35pt;margin-top:233.75pt;width:338.25pt;height:26.4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" filled="f" stroked="f">
                <v:textbox style="mso-fit-shape-to-text:t">
                  <w:txbxContent>
                    <w:p w:rsidR="00015FA9" w:rsidRDefault="007E073A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2993390</wp:posOffset>
                </wp:positionV>
                <wp:extent cx="1733550" cy="28956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22FB1BE" id="矩形 5" o:spid="_x0000_s1026" style="position:absolute;left:0;text-align:left;margin-left:71.65pt;margin-top:235.7pt;width:136.5pt;height:22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" fillcolor="#8abad4" stroked="f" strokeweight="1pt"/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0</wp:posOffset>
                </wp:positionV>
                <wp:extent cx="4502150" cy="298704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298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基于 </w:t>
                            </w:r>
                            <w:r w:rsidRPr="00476688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的在线</w:t>
                            </w:r>
                            <w:r w:rsidR="008801E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文本</w:t>
                            </w: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生成器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476688">
                              <w:rPr>
                                <w:rFonts w:hint="eastAsia"/>
                              </w:rPr>
                              <w:t xml:space="preserve">功能：利用 </w:t>
                            </w:r>
                            <w:r w:rsidRPr="00476688">
                              <w:t xml:space="preserve">Vue </w:t>
                            </w:r>
                            <w:r w:rsidRPr="00476688">
                              <w:rPr>
                                <w:rFonts w:hint="eastAsia"/>
                              </w:rPr>
                              <w:t>框架设计的一款在线文本编辑器。</w:t>
                            </w:r>
                            <w:r w:rsidRPr="00476688">
                              <w:t xml:space="preserve"> 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476688">
                              <w:rPr>
                                <w:rFonts w:hint="eastAsia"/>
                              </w:rPr>
                              <w:t>主要运用技术：</w:t>
                            </w:r>
                            <w:r w:rsidRPr="00476688">
                              <w:t>Vue.js</w:t>
                            </w:r>
                            <w:r w:rsidRPr="00476688">
                              <w:rPr>
                                <w:rFonts w:hint="eastAsia"/>
                              </w:rPr>
                              <w:t>、</w:t>
                            </w:r>
                            <w:r w:rsidRPr="00476688">
                              <w:t>Vuex</w:t>
                            </w:r>
                            <w:r w:rsidRPr="00476688">
                              <w:rPr>
                                <w:rFonts w:hint="eastAsia"/>
                              </w:rPr>
                              <w:t>、</w:t>
                            </w:r>
                            <w:r w:rsidRPr="00476688">
                              <w:t xml:space="preserve">Webpack 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基于 </w:t>
                            </w:r>
                            <w:r w:rsidRPr="00476688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</w:t>
                            </w:r>
                            <w:r w:rsidR="004164CF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迷你云便签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476688">
                              <w:rPr>
                                <w:rFonts w:hint="eastAsia"/>
                              </w:rPr>
                              <w:t xml:space="preserve">功能：利用 </w:t>
                            </w:r>
                            <w:r w:rsidRPr="00476688">
                              <w:t xml:space="preserve">Vue </w:t>
                            </w:r>
                            <w:r w:rsidRPr="00476688">
                              <w:rPr>
                                <w:rFonts w:hint="eastAsia"/>
                              </w:rPr>
                              <w:t>框架设计的一款迷你云便签，功能包括注册、登入、登出、记录、读取等。</w:t>
                            </w:r>
                            <w:r w:rsidRPr="00476688">
                              <w:t xml:space="preserve"> 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</w:pPr>
                            <w:r w:rsidRPr="00476688">
                              <w:rPr>
                                <w:rFonts w:hint="eastAsia"/>
                              </w:rPr>
                              <w:t>主要运用技术：</w:t>
                            </w:r>
                            <w:r w:rsidRPr="00476688">
                              <w:t>Vue.js</w:t>
                            </w:r>
                            <w:r w:rsidRPr="00476688">
                              <w:rPr>
                                <w:rFonts w:hint="eastAsia"/>
                              </w:rPr>
                              <w:t>、</w:t>
                            </w:r>
                            <w:r w:rsidRPr="00476688">
                              <w:t>LeanCloud</w:t>
                            </w:r>
                            <w:r w:rsidRPr="00476688">
                              <w:rPr>
                                <w:rFonts w:hint="eastAsia"/>
                              </w:rPr>
                              <w:t>、</w:t>
                            </w:r>
                            <w:r w:rsidRPr="00476688">
                              <w:t>JavaScript</w:t>
                            </w:r>
                            <w:r w:rsidRPr="00476688">
                              <w:rPr>
                                <w:rFonts w:hint="eastAsia"/>
                              </w:rPr>
                              <w:t>、</w:t>
                            </w:r>
                            <w:r w:rsidRPr="00476688">
                              <w:t xml:space="preserve">Webpack 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jQuery组件库</w:t>
                            </w:r>
                          </w:p>
                          <w:p w:rsidR="00476688" w:rsidRDefault="00476688" w:rsidP="000B1642">
                            <w:pPr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6B738D"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封装的一系列组件，包括轮播、标签、回到顶部、模态框等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我的</w:t>
                            </w:r>
                            <w:r>
                              <w:t>更多作品在：</w:t>
                            </w:r>
                            <w:hyperlink r:id="rId8" w:history="1">
                              <w:r w:rsidRPr="00CC5F07">
                                <w:rPr>
                                  <w:rStyle w:val="a4"/>
                                  <w:rFonts w:ascii="微软雅黑" w:eastAsia="微软雅黑" w:hAnsi="微软雅黑"/>
                                  <w:color w:val="0679EE" w:themeColor="hyperlink" w:themeTint="D9"/>
                                  <w:kern w:val="24"/>
                                  <w:u w:val="none"/>
                                </w:rPr>
                                <w:t>me.github.me/me</w:t>
                              </w:r>
                            </w:hyperlink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1" style="position:absolute;left:0;text-align:left;margin-left:110.4pt;margin-top:0;width:354.5pt;height:235.2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" filled="f" stroked="f">
                <v:textbox>
                  <w:txbxContent>
                    <w:p w:rsidR="00015FA9" w:rsidRPr="00476688" w:rsidRDefault="00476688" w:rsidP="00476688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 w:rsidRPr="00476688"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的在线</w:t>
                      </w:r>
                      <w:r w:rsidR="008801E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文本</w:t>
                      </w: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生成器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</w:pPr>
                      <w:r w:rsidRPr="00476688">
                        <w:rPr>
                          <w:rFonts w:hint="eastAsia"/>
                        </w:rPr>
                        <w:t xml:space="preserve">功能：利用 </w:t>
                      </w:r>
                      <w:r w:rsidRPr="00476688">
                        <w:t xml:space="preserve">Vue </w:t>
                      </w:r>
                      <w:r w:rsidRPr="00476688">
                        <w:rPr>
                          <w:rFonts w:hint="eastAsia"/>
                        </w:rPr>
                        <w:t>框架设计的一款在线文本编辑器。</w:t>
                      </w:r>
                      <w:r w:rsidRPr="00476688">
                        <w:t xml:space="preserve"> 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</w:pPr>
                      <w:r w:rsidRPr="00476688">
                        <w:rPr>
                          <w:rFonts w:hint="eastAsia"/>
                        </w:rPr>
                        <w:t>主要运用技术：</w:t>
                      </w:r>
                      <w:r w:rsidRPr="00476688">
                        <w:t>Vue.js</w:t>
                      </w:r>
                      <w:r w:rsidRPr="00476688">
                        <w:rPr>
                          <w:rFonts w:hint="eastAsia"/>
                        </w:rPr>
                        <w:t>、</w:t>
                      </w:r>
                      <w:r w:rsidRPr="00476688">
                        <w:t>Vuex</w:t>
                      </w:r>
                      <w:r w:rsidRPr="00476688">
                        <w:rPr>
                          <w:rFonts w:hint="eastAsia"/>
                        </w:rPr>
                        <w:t>、</w:t>
                      </w:r>
                      <w:r w:rsidRPr="00476688">
                        <w:t xml:space="preserve">Webpack 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 w:rsidRPr="00476688"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</w:t>
                      </w:r>
                      <w:r w:rsidR="004164CF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迷你云便签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</w:pPr>
                      <w:r w:rsidRPr="00476688">
                        <w:rPr>
                          <w:rFonts w:hint="eastAsia"/>
                        </w:rPr>
                        <w:t xml:space="preserve">功能：利用 </w:t>
                      </w:r>
                      <w:r w:rsidRPr="00476688">
                        <w:t xml:space="preserve">Vue </w:t>
                      </w:r>
                      <w:r w:rsidRPr="00476688">
                        <w:rPr>
                          <w:rFonts w:hint="eastAsia"/>
                        </w:rPr>
                        <w:t>框架设计的一款迷你云便签，功能包括注册、登入、登出、记录、读取等。</w:t>
                      </w:r>
                      <w:r w:rsidRPr="00476688">
                        <w:t xml:space="preserve"> 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</w:pPr>
                      <w:r w:rsidRPr="00476688">
                        <w:rPr>
                          <w:rFonts w:hint="eastAsia"/>
                        </w:rPr>
                        <w:t>主要运用技术：</w:t>
                      </w:r>
                      <w:r w:rsidRPr="00476688">
                        <w:t>Vue.js</w:t>
                      </w:r>
                      <w:r w:rsidRPr="00476688">
                        <w:rPr>
                          <w:rFonts w:hint="eastAsia"/>
                        </w:rPr>
                        <w:t>、</w:t>
                      </w:r>
                      <w:r w:rsidRPr="00476688">
                        <w:t>LeanCloud</w:t>
                      </w:r>
                      <w:r w:rsidRPr="00476688">
                        <w:rPr>
                          <w:rFonts w:hint="eastAsia"/>
                        </w:rPr>
                        <w:t>、</w:t>
                      </w:r>
                      <w:r w:rsidRPr="00476688">
                        <w:t>JavaScript</w:t>
                      </w:r>
                      <w:r w:rsidRPr="00476688">
                        <w:rPr>
                          <w:rFonts w:hint="eastAsia"/>
                        </w:rPr>
                        <w:t>、</w:t>
                      </w:r>
                      <w:r w:rsidRPr="00476688">
                        <w:t xml:space="preserve">Webpack 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jQuery组件库</w:t>
                      </w:r>
                    </w:p>
                    <w:p w:rsidR="00476688" w:rsidRDefault="00476688" w:rsidP="000B1642">
                      <w:pPr>
                        <w:rPr>
                          <w:rFonts w:ascii="宋体" w:hAnsi="宋体"/>
                          <w:szCs w:val="21"/>
                        </w:rPr>
                      </w:pPr>
                      <w:r w:rsidRPr="006B738D"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封装的一系列组件，包括轮播、标签、回到顶部、模态框等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 w:line="240" w:lineRule="atLeast"/>
                      </w:pPr>
                      <w:r>
                        <w:rPr>
                          <w:rFonts w:hint="eastAsia"/>
                        </w:rPr>
                        <w:t>我的</w:t>
                      </w:r>
                      <w:r>
                        <w:t>更多作品在：</w:t>
                      </w:r>
                      <w:hyperlink r:id="rId9" w:history="1">
                        <w:r w:rsidRPr="00CC5F07">
                          <w:rPr>
                            <w:rStyle w:val="a4"/>
                            <w:rFonts w:ascii="微软雅黑" w:eastAsia="微软雅黑" w:hAnsi="微软雅黑"/>
                            <w:color w:val="0679EE" w:themeColor="hyperlink" w:themeTint="D9"/>
                            <w:kern w:val="24"/>
                            <w:u w:val="none"/>
                          </w:rPr>
                          <w:t>me.github.me/me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02251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7085330</wp:posOffset>
                </wp:positionV>
                <wp:extent cx="744220" cy="92710"/>
                <wp:effectExtent l="0" t="0" r="0" b="25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9CF8153" id="矩形 29" o:spid="_x0000_s1026" style="position:absolute;left:0;text-align:left;margin-left:-17.3pt;margin-top:557.9pt;width:58.6pt;height:7.3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" fillcolor="#8abad4" stroked="f" strokeweight="1pt"/>
            </w:pict>
          </mc:Fallback>
        </mc:AlternateContent>
      </w:r>
      <w:r w:rsidR="0002251A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6130925</wp:posOffset>
                </wp:positionV>
                <wp:extent cx="830580" cy="92710"/>
                <wp:effectExtent l="0" t="0" r="762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83F6B8" id="矩形 26" o:spid="_x0000_s1026" style="position:absolute;left:0;text-align:left;margin-left:-17.3pt;margin-top:482.75pt;width:65.4pt;height:7.3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" fillcolor="#8abad4" stroked="f" strokeweight="1pt"/>
            </w:pict>
          </mc:Fallback>
        </mc:AlternateContent>
      </w:r>
      <w:r w:rsidR="0002251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7406640</wp:posOffset>
                </wp:positionV>
                <wp:extent cx="594360" cy="8382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23BD" id="矩形 30" o:spid="_x0000_s1026" style="position:absolute;left:0;text-align:left;margin-left:-17.4pt;margin-top:583.2pt;width:46.8pt;height:6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" fillcolor="#8abad4" stroked="f" strokeweight="1pt"/>
            </w:pict>
          </mc:Fallback>
        </mc:AlternateContent>
      </w:r>
      <w:r w:rsidR="0002251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6454140</wp:posOffset>
                </wp:positionV>
                <wp:extent cx="800100" cy="91440"/>
                <wp:effectExtent l="0" t="0" r="0" b="38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C51F2" id="矩形 27" o:spid="_x0000_s1026" style="position:absolute;left:0;text-align:left;margin-left:-17.4pt;margin-top:508.2pt;width:63pt;height:7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" fillcolor="#8abad4" stroked="f" strokeweight="1pt"/>
            </w:pict>
          </mc:Fallback>
        </mc:AlternateContent>
      </w:r>
      <w:r w:rsidR="0002251A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6766560</wp:posOffset>
                </wp:positionV>
                <wp:extent cx="782955" cy="8382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00604" id="矩形 28" o:spid="_x0000_s1026" style="position:absolute;left:0;text-align:left;margin-left:-17.4pt;margin-top:532.8pt;width:61.65pt;height:6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" fillcolor="#8abad4" stroked="f" strokeweight="1pt"/>
            </w:pict>
          </mc:Fallback>
        </mc:AlternateContent>
      </w:r>
      <w:r w:rsidR="0002251A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5935980</wp:posOffset>
                </wp:positionV>
                <wp:extent cx="670560" cy="1678940"/>
                <wp:effectExtent l="0" t="0" r="0" b="0"/>
                <wp:wrapNone/>
                <wp:docPr id="25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1678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  <w:p w:rsidR="00015FA9" w:rsidRPr="00346BC8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346BC8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jQuery</w:t>
                            </w:r>
                          </w:p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ue.js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1" o:spid="_x0000_s1032" type="#_x0000_t202" style="position:absolute;left:0;text-align:left;margin-left:-65.4pt;margin-top:467.4pt;width:52.8pt;height:132.2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" filled="f" stroked="f">
                <v:textbox style="mso-fit-shape-to-text:t">
                  <w:txbxContent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HTML</w:t>
                      </w:r>
                    </w:p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CSS</w:t>
                      </w:r>
                    </w:p>
                    <w:p w:rsidR="00015FA9" w:rsidRPr="00346BC8" w:rsidRDefault="00346BC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sz w:val="16"/>
                          <w:szCs w:val="16"/>
                        </w:rPr>
                      </w:pPr>
                      <w:r w:rsidRPr="00346BC8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JavaScript</w:t>
                      </w:r>
                    </w:p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jQuery</w:t>
                      </w:r>
                    </w:p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ue.js</w:t>
                      </w:r>
                    </w:p>
                  </w:txbxContent>
                </v:textbox>
              </v:shape>
            </w:pict>
          </mc:Fallback>
        </mc:AlternateContent>
      </w:r>
      <w:r w:rsidR="00D6174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5509260</wp:posOffset>
                </wp:positionV>
                <wp:extent cx="1110615" cy="487680"/>
                <wp:effectExtent l="0" t="0" r="0" b="0"/>
                <wp:wrapNone/>
                <wp:docPr id="24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5FA9" w:rsidRDefault="00346BC8" w:rsidP="00346BC8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>技能</w:t>
                            </w:r>
                            <w:r w:rsidR="00BE15D1">
                              <w:rPr>
                                <w:rFonts w:asciiTheme="minorHAnsi" w:eastAsiaTheme="minorEastAsia" w:cstheme="minorBidi" w:hint="eastAsia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>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0" o:spid="_x0000_s1033" type="#_x0000_t202" style="position:absolute;left:0;text-align:left;margin-left:-52.8pt;margin-top:433.8pt;width:87.45pt;height:38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" filled="f" stroked="f">
                <v:textbox style="mso-fit-shape-to-text:t">
                  <w:txbxContent>
                    <w:p w:rsidR="00015FA9" w:rsidRDefault="00346BC8" w:rsidP="00346BC8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cstheme="minorBidi" w:hint="eastAsia"/>
                          <w:color w:val="262626" w:themeColor="text1" w:themeTint="D9"/>
                          <w:kern w:val="24"/>
                          <w:sz w:val="36"/>
                          <w:szCs w:val="36"/>
                        </w:rPr>
                        <w:t>技能</w:t>
                      </w:r>
                      <w:r w:rsidR="00BE15D1">
                        <w:rPr>
                          <w:rFonts w:asciiTheme="minorHAnsi" w:eastAsiaTheme="minorEastAsia" w:cstheme="minorBidi" w:hint="eastAsia"/>
                          <w:color w:val="262626" w:themeColor="text1" w:themeTint="D9"/>
                          <w:kern w:val="24"/>
                          <w:sz w:val="36"/>
                          <w:szCs w:val="36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 w:rsidR="005C0079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3345180</wp:posOffset>
                </wp:positionV>
                <wp:extent cx="2156460" cy="1869440"/>
                <wp:effectExtent l="0" t="0" r="0" b="0"/>
                <wp:wrapNone/>
                <wp:docPr id="1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E15D1" w:rsidRPr="00BE15D1" w:rsidRDefault="00476688" w:rsidP="00BE15D1">
                            <w:pPr>
                              <w:pStyle w:val="a3"/>
                              <w:spacing w:before="0" w:beforeAutospacing="0" w:after="0" w:afterAutospacing="0" w:line="240" w:lineRule="atLeas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主页</w:t>
                            </w:r>
                            <w:r w:rsidR="005C007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="00BE15D1" w:rsidRPr="000B45AE">
                                <w:rPr>
                                  <w:rStyle w:val="a4"/>
                                  <w:rFonts w:ascii="微软雅黑" w:eastAsia="微软雅黑" w:hAnsi="微软雅黑"/>
                                  <w:color w:val="0679EE" w:themeColor="hyperlink" w:themeTint="D9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me.github.me/me</w:t>
                              </w:r>
                            </w:hyperlink>
                          </w:p>
                          <w:p w:rsidR="00015FA9" w:rsidRPr="00BE15D1" w:rsidRDefault="00BE15D1" w:rsidP="00BE15D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手机</w:t>
                            </w:r>
                            <w:r w:rsidR="005C0079"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5D1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18878989821 </w:t>
                            </w:r>
                          </w:p>
                          <w:p w:rsidR="00BE15D1" w:rsidRPr="00BE15D1" w:rsidRDefault="00BE15D1" w:rsidP="00BE15D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E15D1"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邮箱</w:t>
                            </w:r>
                            <w:r w:rsidR="005C0079"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5D1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code.zhangrui@gmail.com </w:t>
                            </w:r>
                          </w:p>
                          <w:p w:rsidR="00BE15D1" w:rsidRPr="00BE15D1" w:rsidRDefault="00BE15D1" w:rsidP="00BE15D1">
                            <w:pPr>
                              <w:spacing w:line="240" w:lineRule="atLeast"/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微信</w:t>
                            </w:r>
                            <w:r w:rsidR="005C0079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5D1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zhangrui20130803</w:t>
                            </w:r>
                          </w:p>
                          <w:p w:rsidR="00BE15D1" w:rsidRPr="00BE15D1" w:rsidRDefault="00BE15D1" w:rsidP="00BE15D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BE15D1" w:rsidRPr="00BE15D1" w:rsidRDefault="00BE15D1">
                            <w:pPr>
                              <w:pStyle w:val="a3"/>
                              <w:spacing w:before="0" w:beforeAutospacing="0" w:after="0" w:afterAutospacing="0" w:line="7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0" o:spid="_x0000_s1034" type="#_x0000_t202" style="position:absolute;left:0;text-align:left;margin-left:-75pt;margin-top:263.4pt;width:169.8pt;height:147.2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" filled="f" stroked="f">
                <v:textbox style="mso-fit-shape-to-text:t">
                  <w:txbxContent>
                    <w:p w:rsidR="00BE15D1" w:rsidRPr="00BE15D1" w:rsidRDefault="00476688" w:rsidP="00BE15D1">
                      <w:pPr>
                        <w:pStyle w:val="a3"/>
                        <w:spacing w:before="0" w:beforeAutospacing="0" w:after="0" w:afterAutospacing="0" w:line="240" w:lineRule="atLeast"/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主页</w:t>
                      </w:r>
                      <w:r w:rsidR="005C0079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="00BE15D1" w:rsidRPr="000B45AE">
                          <w:rPr>
                            <w:rStyle w:val="a4"/>
                            <w:rFonts w:ascii="微软雅黑" w:eastAsia="微软雅黑" w:hAnsi="微软雅黑"/>
                            <w:color w:val="0679EE" w:themeColor="hyperlink" w:themeTint="D9"/>
                            <w:kern w:val="24"/>
                            <w:sz w:val="20"/>
                            <w:szCs w:val="20"/>
                            <w:u w:val="none"/>
                          </w:rPr>
                          <w:t>me.github.me/me</w:t>
                        </w:r>
                      </w:hyperlink>
                    </w:p>
                    <w:p w:rsidR="00015FA9" w:rsidRPr="00BE15D1" w:rsidRDefault="00BE15D1" w:rsidP="00BE15D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手机</w:t>
                      </w:r>
                      <w:r w:rsidR="005C0079"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E15D1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18878989821 </w:t>
                      </w:r>
                    </w:p>
                    <w:p w:rsidR="00BE15D1" w:rsidRPr="00BE15D1" w:rsidRDefault="00BE15D1" w:rsidP="00BE15D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 w:rsidRPr="00BE15D1"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邮箱</w:t>
                      </w:r>
                      <w:r w:rsidR="005C0079"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E15D1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code.zhangrui@gmail.com </w:t>
                      </w:r>
                    </w:p>
                    <w:p w:rsidR="00BE15D1" w:rsidRPr="00BE15D1" w:rsidRDefault="00BE15D1" w:rsidP="00BE15D1">
                      <w:pPr>
                        <w:spacing w:line="240" w:lineRule="atLeast"/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微信</w:t>
                      </w:r>
                      <w:r w:rsidR="005C0079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E15D1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zhangrui20130803</w:t>
                      </w:r>
                    </w:p>
                    <w:p w:rsidR="00BE15D1" w:rsidRPr="00BE15D1" w:rsidRDefault="00BE15D1" w:rsidP="00BE15D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18"/>
                          <w:szCs w:val="18"/>
                        </w:rPr>
                      </w:pPr>
                    </w:p>
                    <w:p w:rsidR="00BE15D1" w:rsidRPr="00BE15D1" w:rsidRDefault="00BE15D1">
                      <w:pPr>
                        <w:pStyle w:val="a3"/>
                        <w:spacing w:before="0" w:beforeAutospacing="0" w:after="0" w:afterAutospacing="0" w:line="70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743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page">
                  <wp:posOffset>-53340</wp:posOffset>
                </wp:positionH>
                <wp:positionV relativeFrom="paragraph">
                  <wp:posOffset>-1181100</wp:posOffset>
                </wp:positionV>
                <wp:extent cx="2255520" cy="1069213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0692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FEC6DC" id="矩形 2" o:spid="_x0000_s1026" style="position:absolute;left:0;text-align:left;margin-left:-4.2pt;margin-top:-93pt;width:177.6pt;height:841.9pt;z-index:2516172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" fillcolor="#f2f2f2" stroked="f" strokeweight="1pt">
                <w10:wrap anchorx="page"/>
              </v:rect>
            </w:pict>
          </mc:Fallback>
        </mc:AlternateContent>
      </w:r>
      <w:r w:rsidR="0025406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-635</wp:posOffset>
            </wp:positionV>
            <wp:extent cx="1181100" cy="1574800"/>
            <wp:effectExtent l="0" t="0" r="0" b="635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暖色_副本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-198120</wp:posOffset>
                </wp:positionV>
                <wp:extent cx="1733550" cy="28956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38" cy="289532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ACACF1D" id="矩形 3" o:spid="_x0000_s1026" style="position:absolute;left:0;text-align:left;margin-left:70.45pt;margin-top:-15.6pt;width:136.5pt;height:22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" fillcolor="#8abad4" stroked="f" strokeweight="1pt"/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2128520</wp:posOffset>
                </wp:positionV>
                <wp:extent cx="2009140" cy="75184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171AF" w:rsidRDefault="0025406D">
                            <w:pPr>
                              <w:pStyle w:val="a3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>张睿</w:t>
                            </w:r>
                            <w:r w:rsidR="00BE15D1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015FA9" w:rsidRPr="006171AF" w:rsidRDefault="00BE15D1" w:rsidP="006171AF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171AF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52"/>
                                <w:szCs w:val="52"/>
                              </w:rPr>
                              <w:t xml:space="preserve">    </w:t>
                            </w:r>
                          </w:p>
                          <w:p w:rsidR="00015FA9" w:rsidRPr="00795069" w:rsidRDefault="00BE15D1">
                            <w:pPr>
                              <w:pStyle w:val="a3"/>
                              <w:spacing w:before="0" w:beforeAutospacing="0" w:after="0" w:afterAutospacing="0" w:line="420" w:lineRule="exact"/>
                              <w:jc w:val="center"/>
                              <w:rPr>
                                <w:b/>
                              </w:rPr>
                            </w:pPr>
                            <w:r w:rsidRPr="00795069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262626" w:themeColor="text1" w:themeTint="D9"/>
                                <w:kern w:val="24"/>
                              </w:rPr>
                              <w:t>求职意向：</w:t>
                            </w:r>
                            <w:r w:rsidR="0025406D" w:rsidRPr="00795069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262626" w:themeColor="text1" w:themeTint="D9"/>
                                <w:kern w:val="24"/>
                              </w:rPr>
                              <w:t>前端开发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5" type="#_x0000_t202" style="position:absolute;left:0;text-align:left;margin-left:-83.9pt;margin-top:167.6pt;width:158.2pt;height:59.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" filled="f" stroked="f">
                <v:textbox style="mso-fit-shape-to-text:t">
                  <w:txbxContent>
                    <w:p w:rsidR="006171AF" w:rsidRDefault="0025406D">
                      <w:pPr>
                        <w:pStyle w:val="a3"/>
                        <w:spacing w:before="0" w:beforeAutospacing="0" w:after="0" w:afterAutospacing="0" w:line="620" w:lineRule="exact"/>
                        <w:jc w:val="center"/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  <w:t>张睿</w:t>
                      </w:r>
                      <w:r w:rsidR="00BE15D1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:rsidR="00015FA9" w:rsidRPr="006171AF" w:rsidRDefault="00BE15D1" w:rsidP="006171AF">
                      <w:pPr>
                        <w:pStyle w:val="a3"/>
                        <w:spacing w:before="0" w:beforeAutospacing="0" w:after="0" w:afterAutospacing="0" w:line="300" w:lineRule="exact"/>
                        <w:jc w:val="center"/>
                        <w:rPr>
                          <w:sz w:val="52"/>
                          <w:szCs w:val="52"/>
                        </w:rPr>
                      </w:pPr>
                      <w:r w:rsidRPr="006171AF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52"/>
                          <w:szCs w:val="52"/>
                        </w:rPr>
                        <w:t xml:space="preserve">    </w:t>
                      </w:r>
                    </w:p>
                    <w:p w:rsidR="00015FA9" w:rsidRPr="00795069" w:rsidRDefault="00BE15D1">
                      <w:pPr>
                        <w:pStyle w:val="a3"/>
                        <w:spacing w:before="0" w:beforeAutospacing="0" w:after="0" w:afterAutospacing="0" w:line="420" w:lineRule="exact"/>
                        <w:jc w:val="center"/>
                        <w:rPr>
                          <w:b/>
                        </w:rPr>
                      </w:pPr>
                      <w:r w:rsidRPr="00795069">
                        <w:rPr>
                          <w:rFonts w:ascii="微软雅黑" w:eastAsia="微软雅黑" w:hAnsi="微软雅黑" w:cstheme="minorBidi" w:hint="eastAsia"/>
                          <w:b/>
                          <w:color w:val="262626" w:themeColor="text1" w:themeTint="D9"/>
                          <w:kern w:val="24"/>
                        </w:rPr>
                        <w:t>求职意向：</w:t>
                      </w:r>
                      <w:r w:rsidR="0025406D" w:rsidRPr="00795069">
                        <w:rPr>
                          <w:rFonts w:ascii="微软雅黑" w:eastAsia="微软雅黑" w:hAnsi="微软雅黑" w:cstheme="minorBidi" w:hint="eastAsia"/>
                          <w:b/>
                          <w:color w:val="262626" w:themeColor="text1" w:themeTint="D9"/>
                          <w:kern w:val="24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-230505</wp:posOffset>
                </wp:positionV>
                <wp:extent cx="4752340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609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  <w:r w:rsidR="00BE15D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15D1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6" style="position:absolute;left:0;text-align:left;margin-left:107.15pt;margin-top:-18.15pt;width:374.2pt;height:26.4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" filled="f" stroked="f">
                <v:textbox style="mso-fit-shape-to-text:t">
                  <w:txbxContent>
                    <w:p w:rsidR="00015FA9" w:rsidRDefault="00346BC8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项目经验</w:t>
                      </w:r>
                      <w:r w:rsidR="00BE15D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BE15D1">
                        <w:rPr>
                          <w:rFonts w:ascii="微软雅黑" w:eastAsia="微软雅黑" w:hAnsi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-104140</wp:posOffset>
                </wp:positionV>
                <wp:extent cx="179705" cy="125730"/>
                <wp:effectExtent l="0" t="0" r="0" b="8255"/>
                <wp:wrapNone/>
                <wp:docPr id="1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94" cy="1256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D9E0D" id="Freeform 142" o:spid="_x0000_s1026" style="position:absolute;left:0;text-align:left;margin-left:79.3pt;margin-top:-8.2pt;width:14.15pt;height:9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9175115</wp:posOffset>
                </wp:positionV>
                <wp:extent cx="1922145" cy="365760"/>
                <wp:effectExtent l="0" t="0" r="0" b="0"/>
                <wp:wrapNone/>
                <wp:docPr id="1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5FA9" w:rsidRDefault="00BE15D1">
                            <w:pPr>
                              <w:pStyle w:val="a3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left:0;text-align:left;margin-left:-82.85pt;margin-top:722.45pt;width:151.35pt;height:28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" filled="f" stroked="f">
                <v:textbox style="mso-fit-shape-to-text:t">
                  <w:txbxContent>
                    <w:p w:rsidR="00015FA9" w:rsidRDefault="00BE15D1">
                      <w:pPr>
                        <w:pStyle w:val="a3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90805</wp:posOffset>
                </wp:positionV>
                <wp:extent cx="125095" cy="96520"/>
                <wp:effectExtent l="0" t="0" r="8890" b="0"/>
                <wp:wrapNone/>
                <wp:docPr id="20" name="直角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4880" cy="96754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15ACC44" id="直角三角形 20" o:spid="_x0000_s1026" type="#_x0000_t6" style="position:absolute;left:0;text-align:left;margin-left:70.45pt;margin-top:7.15pt;width:9.85pt;height:7.6pt;flip:x 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" fillcolor="#4893bc" stroked="f" strokeweight="1pt"/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8482330</wp:posOffset>
                </wp:positionV>
                <wp:extent cx="4375785" cy="105664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78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20586" w:rsidRPr="00720586" w:rsidRDefault="00720586" w:rsidP="00720586">
                            <w:pPr>
                              <w:pStyle w:val="a3"/>
                              <w:spacing w:before="0" w:beforeAutospacing="0" w:after="0" w:line="380" w:lineRule="exact"/>
                              <w:rPr>
                                <w:rFonts w:ascii="微软雅黑" w:eastAsia="微软雅黑" w:hAnsi="微软雅黑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720586">
                              <w:rPr>
                                <w:rFonts w:ascii="微软雅黑" w:eastAsia="微软雅黑" w:hAnsi="微软雅黑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爱学习、爱前端、爱折腾。炫酷的网页特效、制作精良的页面让我「入坑」，层出不穷的框架、工具、技术让我知道前端世界的博大！我希望找到一份前端工程师的工作，加入一个激情满满的团队，提高能力和技术的同时，为团队做出自己的贡献。</w:t>
                            </w:r>
                          </w:p>
                          <w:p w:rsidR="00015FA9" w:rsidRPr="00720586" w:rsidRDefault="00015FA9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40" style="position:absolute;left:0;text-align:left;margin-left:111.1pt;margin-top:667.9pt;width:344.55pt;height:83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" filled="f" stroked="f">
                <v:textbox style="mso-fit-shape-to-text:t">
                  <w:txbxContent>
                    <w:p w:rsidR="00720586" w:rsidRPr="00720586" w:rsidRDefault="00720586" w:rsidP="00720586">
                      <w:pPr>
                        <w:pStyle w:val="a3"/>
                        <w:spacing w:before="0" w:beforeAutospacing="0" w:after="0" w:line="380" w:lineRule="exact"/>
                        <w:rPr>
                          <w:rFonts w:ascii="微软雅黑" w:eastAsia="微软雅黑" w:hAnsi="微软雅黑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 w:rsidRPr="00720586">
                        <w:rPr>
                          <w:rFonts w:ascii="微软雅黑" w:eastAsia="微软雅黑" w:hAnsi="微软雅黑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爱学习、爱前端、爱折腾。炫酷的网页特效、制作精良的页面让我「入坑」，层出不穷的框架、工具、技术让我知道前端世界的博大！我希望找到一份前端工程师的工作，加入一个激情满满的团队，提高能力和技术的同时，为团队做出自己的贡献。</w:t>
                      </w:r>
                    </w:p>
                    <w:p w:rsidR="00015FA9" w:rsidRPr="00720586" w:rsidRDefault="00015FA9">
                      <w:pPr>
                        <w:pStyle w:val="a3"/>
                        <w:spacing w:before="0" w:beforeAutospacing="0" w:after="0" w:afterAutospacing="0" w:line="380" w:lineRule="exact"/>
                      </w:pPr>
                    </w:p>
                  </w:txbxContent>
                </v:textbox>
              </v:rect>
            </w:pict>
          </mc:Fallback>
        </mc:AlternateContent>
      </w:r>
    </w:p>
    <w:sectPr w:rsidR="00015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F71" w:rsidRDefault="00241F71" w:rsidP="004D52C6">
      <w:r>
        <w:separator/>
      </w:r>
    </w:p>
  </w:endnote>
  <w:endnote w:type="continuationSeparator" w:id="0">
    <w:p w:rsidR="00241F71" w:rsidRDefault="00241F71" w:rsidP="004D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F71" w:rsidRDefault="00241F71" w:rsidP="004D52C6">
      <w:r>
        <w:separator/>
      </w:r>
    </w:p>
  </w:footnote>
  <w:footnote w:type="continuationSeparator" w:id="0">
    <w:p w:rsidR="00241F71" w:rsidRDefault="00241F71" w:rsidP="004D5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1500A"/>
    <w:multiLevelType w:val="multilevel"/>
    <w:tmpl w:val="36715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560F4627"/>
    <w:multiLevelType w:val="multilevel"/>
    <w:tmpl w:val="560F46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D8D6E27"/>
    <w:multiLevelType w:val="multilevel"/>
    <w:tmpl w:val="7D8D6E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66778"/>
    <w:rsid w:val="00015FA9"/>
    <w:rsid w:val="0002251A"/>
    <w:rsid w:val="00034761"/>
    <w:rsid w:val="00076DD3"/>
    <w:rsid w:val="000B1642"/>
    <w:rsid w:val="000B45AE"/>
    <w:rsid w:val="00111910"/>
    <w:rsid w:val="0013595F"/>
    <w:rsid w:val="00143359"/>
    <w:rsid w:val="00151C75"/>
    <w:rsid w:val="001C61D1"/>
    <w:rsid w:val="00241F71"/>
    <w:rsid w:val="0025406D"/>
    <w:rsid w:val="00346BC8"/>
    <w:rsid w:val="003844A2"/>
    <w:rsid w:val="004164CF"/>
    <w:rsid w:val="00476688"/>
    <w:rsid w:val="00476DDA"/>
    <w:rsid w:val="004D52C6"/>
    <w:rsid w:val="004E19B5"/>
    <w:rsid w:val="0051513C"/>
    <w:rsid w:val="005C0079"/>
    <w:rsid w:val="00614A02"/>
    <w:rsid w:val="006171AF"/>
    <w:rsid w:val="00654501"/>
    <w:rsid w:val="00687944"/>
    <w:rsid w:val="006B738D"/>
    <w:rsid w:val="00720586"/>
    <w:rsid w:val="007562E2"/>
    <w:rsid w:val="00795069"/>
    <w:rsid w:val="007E073A"/>
    <w:rsid w:val="008469B4"/>
    <w:rsid w:val="008526BE"/>
    <w:rsid w:val="008560F3"/>
    <w:rsid w:val="008801E2"/>
    <w:rsid w:val="00976530"/>
    <w:rsid w:val="00984447"/>
    <w:rsid w:val="00A0165B"/>
    <w:rsid w:val="00AE06FC"/>
    <w:rsid w:val="00BC3399"/>
    <w:rsid w:val="00BE15D1"/>
    <w:rsid w:val="00C45F8E"/>
    <w:rsid w:val="00CC1449"/>
    <w:rsid w:val="00CC4DD7"/>
    <w:rsid w:val="00CC5F07"/>
    <w:rsid w:val="00D61743"/>
    <w:rsid w:val="00D9217D"/>
    <w:rsid w:val="00FC25EE"/>
    <w:rsid w:val="00FF303F"/>
    <w:rsid w:val="3946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6F0925"/>
  <w15:docId w15:val="{86A63D17-55E5-4A60-BC57-4D3BDC4C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E15D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E15D1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E15D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D5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D52C6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D5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D52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.github.me/m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e.github.me/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e.github.me/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.github.me/me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8134;&#34892;&#36130;&#21153;&#31616;&#21382;&#12305;2017&#40575;&#31513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【银行财务简历】2017鹿笙求职简历.docx</Template>
  <TotalTime>79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cp:lastPrinted>2017-03-04T05:15:00Z</cp:lastPrinted>
  <dcterms:created xsi:type="dcterms:W3CDTF">2017-03-04T05:15:00Z</dcterms:created>
  <dcterms:modified xsi:type="dcterms:W3CDTF">2017-03-04T07:41:00Z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