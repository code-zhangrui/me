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1219835</wp:posOffset>
                </wp:positionH>
                <wp:positionV relativeFrom="paragraph">
                  <wp:posOffset>7332345</wp:posOffset>
                </wp:positionV>
                <wp:extent cx="4752340" cy="3327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32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教育与工作经历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96.05pt;margin-top:577.35pt;height:26.2pt;width:374.2pt;z-index:251655168;mso-width-relative:page;mso-height-relative:page;" filled="f" stroked="f" coordsize="21600,21600" o:gfxdata="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0alttsAAAANAQAADwAAAAAAAAABACAAAAAiAAAAZHJzL2Rvd25y&#10;ZXYueG1sUEsBAhQAFAAAAAgAh07iQC9PCQm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教育与工作经历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7915910</wp:posOffset>
                </wp:positionV>
                <wp:extent cx="744220" cy="92710"/>
                <wp:effectExtent l="0" t="0" r="0" b="25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22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12.05pt;margin-top:623.3pt;height:7.3pt;width:58.6pt;z-index:251648000;v-text-anchor:middle;mso-width-relative:page;mso-height-relative:page;" fillcolor="#8ABAD4" filled="t" stroked="f" coordsize="21600,21600" o:gfxdata="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bVoCnZAAAADAEAAA8AAAAAAAAA&#10;AQAgAAAAIgAAAGRycy9kb3ducmV2LnhtbFBLAQIUABQAAAAIAIdO4kAztSwu1wEAAIY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-153035</wp:posOffset>
                </wp:positionH>
                <wp:positionV relativeFrom="paragraph">
                  <wp:posOffset>6961505</wp:posOffset>
                </wp:positionV>
                <wp:extent cx="830580" cy="92710"/>
                <wp:effectExtent l="0" t="0" r="762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9271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-12.05pt;margin-top:548.15pt;height:7.3pt;width:65.4pt;z-index:251644928;v-text-anchor:middle;mso-width-relative:page;mso-height-relative:page;" fillcolor="#8ABAD4" filled="t" stroked="f" coordsize="21600,21600" o:gfxdata="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H33xtoAAAANAQAADwAAAAAA&#10;AAABACAAAAAiAAAAZHJzL2Rvd25yZXYueG1sUEsBAhQAFAAAAAgAh07iQPFP87TYAQAAhgMAAA4A&#10;AAAAAAAAAQAgAAAAKQ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8237220</wp:posOffset>
                </wp:positionV>
                <wp:extent cx="594360" cy="8382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12.15pt;margin-top:648.6pt;height:6.6pt;width:46.8pt;z-index:251649024;v-text-anchor:middle;mso-width-relative:page;mso-height-relative:page;" fillcolor="#8ABAD4" filled="t" stroked="f" coordsize="21600,21600" o:gfxdata="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eMrx2gAAAAwBAAAPAAAAAAAA&#10;AAEAIAAAACIAAABkcnMvZG93bnJldi54bWxQSwECFAAUAAAACACHTuJAIlfDLNcBAACGAwAADgAA&#10;AAAAAAABACAAAAAp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7284720</wp:posOffset>
                </wp:positionV>
                <wp:extent cx="800100" cy="91440"/>
                <wp:effectExtent l="0" t="0" r="0" b="381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144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12.15pt;margin-top:573.6pt;height:7.2pt;width:63pt;z-index:251645952;v-text-anchor:middle;mso-width-relative:page;mso-height-relative:page;" fillcolor="#8ABAD4" filled="t" stroked="f" coordsize="21600,21600" o:gfxdata="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RAJadoAAAANAQAADwAAAAAAAAAB&#10;ACAAAAAiAAAAZHJzL2Rvd25yZXYueG1sUEsBAhQAFAAAAAgAh07iQKBrCzPVAQAAhgMAAA4AAAAA&#10;AAAAAQAgAAAAKQ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-154305</wp:posOffset>
                </wp:positionH>
                <wp:positionV relativeFrom="paragraph">
                  <wp:posOffset>7597140</wp:posOffset>
                </wp:positionV>
                <wp:extent cx="782955" cy="8382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83820"/>
                        </a:xfrm>
                        <a:prstGeom prst="rect">
                          <a:avLst/>
                        </a:prstGeom>
                        <a:solidFill>
                          <a:srgbClr val="8ABAD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12.15pt;margin-top:598.2pt;height:6.6pt;width:61.65pt;z-index:251646976;v-text-anchor:middle;mso-width-relative:page;mso-height-relative:page;" fillcolor="#8ABAD4" filled="t" stroked="f" coordsize="21600,21600" o:gfxdata="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/BGHNkAAAAMAQAADwAAAAAA&#10;AAABACAAAAAiAAAAZHJzL2Rvd25yZXYueG1sUEsBAhQAFAAAAAgAh07iQNYN82vZAQAAhg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-763905</wp:posOffset>
                </wp:positionH>
                <wp:positionV relativeFrom="paragraph">
                  <wp:posOffset>6766560</wp:posOffset>
                </wp:positionV>
                <wp:extent cx="670560" cy="1678940"/>
                <wp:effectExtent l="0" t="0" r="0" b="0"/>
                <wp:wrapNone/>
                <wp:docPr id="25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1678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ue.js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1" o:spid="_x0000_s1026" o:spt="202" type="#_x0000_t202" style="position:absolute;left:0pt;margin-left:-60.15pt;margin-top:532.8pt;height:132.2pt;width:52.8pt;z-index:251643904;mso-width-relative:page;mso-height-relative:page;" filled="f" stroked="f" coordsize="21600,21600" o:gfxdata="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GOtfDdoAAAAOAQAADwAA&#10;AAAAAAABACAAAAAiAAAAZHJzL2Rvd25yZXYueG1sUEsBAhQAFAAAAAgAh07iQNRSpIeiAQAAEgMA&#10;AA4AAAAAAAAAAQAgAAAAKQEAAGRycy9lMm9Eb2MueG1sUEsFBgAAAAAGAAYAWQEAAD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JavaScript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jQuery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ue.js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-603885</wp:posOffset>
                </wp:positionH>
                <wp:positionV relativeFrom="paragraph">
                  <wp:posOffset>6339840</wp:posOffset>
                </wp:positionV>
                <wp:extent cx="1110615" cy="487680"/>
                <wp:effectExtent l="0" t="0" r="0" b="0"/>
                <wp:wrapNone/>
                <wp:docPr id="24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Theme="minorHAnsi" w:eastAsiaTheme="minorEastAsia" w:cstheme="minorBidi"/>
                                <w:color w:val="262626" w:themeColor="text1" w:themeTint="D9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47.55pt;margin-top:499.2pt;height:38.4pt;width:87.45pt;z-index:251642880;mso-width-relative:page;mso-height-relative:page;" filled="f" stroked="f" coordsize="21600,21600" o:gfxdata="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IN1G22QAAAAsBAAAPAAAAAAAA&#10;AAEAIAAAACIAAABkcnMvZG93bnJldi54bWxQSwECFAAUAAAACACHTuJAT5vwK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</w:pPr>
                      <w:r>
                        <w:rPr>
                          <w:rFonts w:hint="eastAsia" w:asciiTheme="minorHAnsi" w:eastAsiaTheme="minorEastAsia" w:cstheme="minorBidi"/>
                          <w:color w:val="262626" w:themeColor="text1" w:themeTint="D9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page">
                  <wp:posOffset>-53340</wp:posOffset>
                </wp:positionH>
                <wp:positionV relativeFrom="paragraph">
                  <wp:posOffset>-1173480</wp:posOffset>
                </wp:positionV>
                <wp:extent cx="2255520" cy="1069213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0692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4.2pt;margin-top:-92.4pt;height:841.9pt;width:177.6pt;mso-position-horizontal-relative:page;z-index:251617280;v-text-anchor:middle;mso-width-relative:page;mso-height-relative:page;" fillcolor="#F2F2F2" filled="t" stroked="f" coordsize="21600,21600" o:gfxdata="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a9&#10;x/zcAAAADAEAAA8AAAAAAAAAAQAgAAAAIgAAAGRycy9kb3ducmV2LnhtbFBLAQIUABQAAAAIAIdO&#10;4kC5UatM5gEAAKoDAAAOAAAAAAAAAAEAIAAAACs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3276600</wp:posOffset>
                </wp:positionV>
                <wp:extent cx="4502150" cy="407670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4076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HTML&amp;CSS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CSS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常见布局、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FLEX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布局与栅格系统；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·能够实现各种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CSS 3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动画效果；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·熟悉 CSS 预处理器SASS等。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JavaScript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·能够实现包括轮播、标签切换等常见效果；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·了解设计模式，注重代码的可读性；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·会封装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AJAX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·能够实现多种跨域方法；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·熟悉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ES6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的常用特性。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框架&amp;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库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·能够使用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Vue.js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框架实现一个在线编辑器或记事本；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jQuery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，实现懒加载、瀑布流等常见效果；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·熟练使用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 Bootstrap 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开发，擅长快速开发企业网站；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·了解C3.js库，能实现基本的数据可视化效果。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工具&amp;后端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·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git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进行代码管理；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RequireJS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Webpack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等工具进行模块管理；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·熟悉使用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 npm 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工具进行上传、下载与发布。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108pt;margin-top:258pt;height:321pt;width:354.5pt;z-index:251653120;mso-width-relative:page;mso-height-relative:page;" filled="f" stroked="f" coordsize="21600,21600" o:gfxdata="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CUU5gzbAAAADAEAAA8AAAAAAAAAAQAgAAAAIgAAAGRycy9kb3du&#10;cmV2LnhtbFBLAQIUABQAAAAIAIdO4kDU5tk4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cs="Arial" w:asciiTheme="majorEastAsia" w:hAnsiTheme="majorEastAsia" w:eastAsiaTheme="majorEastAsia"/>
                          <w:color w:val="222222"/>
                          <w:sz w:val="2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HTML&amp;CSS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常见布局、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FLEX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布局与栅格系统；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·能够实现各种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CSS 3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动画效果；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·熟悉 CSS 预处理器SASS等。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JavaScript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·能够实现包括轮播、标签切换等常见效果；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·了解设计模式，注重代码的可读性；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·会封装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AJAX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·能够实现多种跨域方法；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·熟悉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ES6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的常用特性。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框架&amp;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·能够使用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Vue.js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框架实现一个在线编辑器或记事本；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jQuery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，实现懒加载、瀑布流等常见效果；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·熟练使用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 Bootstrap 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开发，擅长快速开发企业网站；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·了解C3.js库，能实现基本的数据可视化效果。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工具&amp;后端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·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git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进行代码管理；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RequireJS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Webpack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等工具进行模块管理；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·熟悉使用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 npm 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工具进行上传、下载与发布。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7680960</wp:posOffset>
                </wp:positionV>
                <wp:extent cx="4502150" cy="586740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586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韩国汉阳大学          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ABAD4"/>
                                <w:kern w:val="24"/>
                                <w:sz w:val="22"/>
                                <w:szCs w:val="22"/>
                              </w:rPr>
                              <w:t xml:space="preserve">       广西民族博物馆        微信编辑 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116.7pt;margin-top:604.8pt;height:46.2pt;width:354.5pt;z-index:251657216;mso-width-relative:page;mso-height-relative:page;" filled="f" stroked="f" coordsize="21600,21600" o:gfxdata="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FASr4TcAAAADQEAAA8AAAAAAAAAAQAgAAAAIgAAAGRycy9kb3du&#10;cmV2LnhtbFBLAQIUABQAAAAIAIdO4kAcbCfn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韩国汉阳大学          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-201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ABAD4"/>
                          <w:kern w:val="24"/>
                          <w:sz w:val="22"/>
                          <w:szCs w:val="22"/>
                        </w:rPr>
                        <w:t xml:space="preserve">       广西民族博物馆        微信编辑 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7416800</wp:posOffset>
                </wp:positionV>
                <wp:extent cx="173990" cy="174625"/>
                <wp:effectExtent l="0" t="0" r="0" b="0"/>
                <wp:wrapNone/>
                <wp:docPr id="3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3990" cy="174625"/>
                        </a:xfrm>
                        <a:custGeom>
                          <a:avLst/>
                          <a:gdLst>
                            <a:gd name="T0" fmla="*/ 311438 w 1909763"/>
                            <a:gd name="T1" fmla="*/ 1234671 h 1912938"/>
                            <a:gd name="T2" fmla="*/ 423998 w 1909763"/>
                            <a:gd name="T3" fmla="*/ 1256142 h 1912938"/>
                            <a:gd name="T4" fmla="*/ 469528 w 1909763"/>
                            <a:gd name="T5" fmla="*/ 1335710 h 1912938"/>
                            <a:gd name="T6" fmla="*/ 530235 w 1909763"/>
                            <a:gd name="T7" fmla="*/ 1396649 h 1912938"/>
                            <a:gd name="T8" fmla="*/ 631728 w 1909763"/>
                            <a:gd name="T9" fmla="*/ 1456326 h 1912938"/>
                            <a:gd name="T10" fmla="*/ 647854 w 1909763"/>
                            <a:gd name="T11" fmla="*/ 1533683 h 1912938"/>
                            <a:gd name="T12" fmla="*/ 0 w 1909763"/>
                            <a:gd name="T13" fmla="*/ 1905000 h 1912938"/>
                            <a:gd name="T14" fmla="*/ 990076 w 1909763"/>
                            <a:gd name="T15" fmla="*/ 547002 h 1912938"/>
                            <a:gd name="T16" fmla="*/ 1084268 w 1909763"/>
                            <a:gd name="T17" fmla="*/ 595709 h 1912938"/>
                            <a:gd name="T18" fmla="*/ 1176565 w 1909763"/>
                            <a:gd name="T19" fmla="*/ 667504 h 1912938"/>
                            <a:gd name="T20" fmla="*/ 1294781 w 1909763"/>
                            <a:gd name="T21" fmla="*/ 800657 h 1912938"/>
                            <a:gd name="T22" fmla="*/ 1351992 w 1909763"/>
                            <a:gd name="T23" fmla="*/ 906610 h 1912938"/>
                            <a:gd name="T24" fmla="*/ 1367480 w 1909763"/>
                            <a:gd name="T25" fmla="*/ 971447 h 1912938"/>
                            <a:gd name="T26" fmla="*/ 741633 w 1909763"/>
                            <a:gd name="T27" fmla="*/ 1521772 h 1912938"/>
                            <a:gd name="T28" fmla="*/ 719507 w 1909763"/>
                            <a:gd name="T29" fmla="*/ 1441437 h 1912938"/>
                            <a:gd name="T30" fmla="*/ 689163 w 1909763"/>
                            <a:gd name="T31" fmla="*/ 1362684 h 1912938"/>
                            <a:gd name="T32" fmla="*/ 605717 w 1909763"/>
                            <a:gd name="T33" fmla="*/ 1309233 h 1912938"/>
                            <a:gd name="T34" fmla="*/ 554511 w 1909763"/>
                            <a:gd name="T35" fmla="*/ 1257047 h 1912938"/>
                            <a:gd name="T36" fmla="*/ 495403 w 1909763"/>
                            <a:gd name="T37" fmla="*/ 1173233 h 1912938"/>
                            <a:gd name="T38" fmla="*/ 414485 w 1909763"/>
                            <a:gd name="T39" fmla="*/ 1167223 h 1912938"/>
                            <a:gd name="T40" fmla="*/ 334200 w 1909763"/>
                            <a:gd name="T41" fmla="*/ 1137810 h 1912938"/>
                            <a:gd name="T42" fmla="*/ 1102115 w 1909763"/>
                            <a:gd name="T43" fmla="*/ 389221 h 1912938"/>
                            <a:gd name="T44" fmla="*/ 1182317 w 1909763"/>
                            <a:gd name="T45" fmla="*/ 412935 h 1912938"/>
                            <a:gd name="T46" fmla="*/ 1278052 w 1909763"/>
                            <a:gd name="T47" fmla="*/ 467951 h 1912938"/>
                            <a:gd name="T48" fmla="*/ 1390271 w 1909763"/>
                            <a:gd name="T49" fmla="*/ 569762 h 1912938"/>
                            <a:gd name="T50" fmla="*/ 1465401 w 1909763"/>
                            <a:gd name="T51" fmla="*/ 674102 h 1912938"/>
                            <a:gd name="T52" fmla="*/ 1496150 w 1909763"/>
                            <a:gd name="T53" fmla="*/ 753148 h 1912938"/>
                            <a:gd name="T54" fmla="*/ 1438773 w 1909763"/>
                            <a:gd name="T55" fmla="*/ 874245 h 1912938"/>
                            <a:gd name="T56" fmla="*/ 1394075 w 1909763"/>
                            <a:gd name="T57" fmla="*/ 754728 h 1912938"/>
                            <a:gd name="T58" fmla="*/ 1286611 w 1909763"/>
                            <a:gd name="T59" fmla="*/ 617822 h 1912938"/>
                            <a:gd name="T60" fmla="*/ 1182317 w 1909763"/>
                            <a:gd name="T61" fmla="*/ 530239 h 1912938"/>
                            <a:gd name="T62" fmla="*/ 1095458 w 1909763"/>
                            <a:gd name="T63" fmla="*/ 479966 h 1912938"/>
                            <a:gd name="T64" fmla="*/ 1079925 w 1909763"/>
                            <a:gd name="T65" fmla="*/ 387324 h 1912938"/>
                            <a:gd name="T66" fmla="*/ 1274840 w 1909763"/>
                            <a:gd name="T67" fmla="*/ 248813 h 1912938"/>
                            <a:gd name="T68" fmla="*/ 1361157 w 1909763"/>
                            <a:gd name="T69" fmla="*/ 287000 h 1912938"/>
                            <a:gd name="T70" fmla="*/ 1471820 w 1909763"/>
                            <a:gd name="T71" fmla="*/ 367792 h 1912938"/>
                            <a:gd name="T72" fmla="*/ 1577108 w 1909763"/>
                            <a:gd name="T73" fmla="*/ 484246 h 1912938"/>
                            <a:gd name="T74" fmla="*/ 1629910 w 1909763"/>
                            <a:gd name="T75" fmla="*/ 580818 h 1912938"/>
                            <a:gd name="T76" fmla="*/ 1646668 w 1909763"/>
                            <a:gd name="T77" fmla="*/ 647723 h 1912938"/>
                            <a:gd name="T78" fmla="*/ 1571733 w 1909763"/>
                            <a:gd name="T79" fmla="*/ 701374 h 1912938"/>
                            <a:gd name="T80" fmla="*/ 1500908 w 1909763"/>
                            <a:gd name="T81" fmla="*/ 566932 h 1912938"/>
                            <a:gd name="T82" fmla="*/ 1381077 w 1909763"/>
                            <a:gd name="T83" fmla="*/ 437539 h 1912938"/>
                            <a:gd name="T84" fmla="*/ 1277685 w 1909763"/>
                            <a:gd name="T85" fmla="*/ 362111 h 1912938"/>
                            <a:gd name="T86" fmla="*/ 1174610 w 1909763"/>
                            <a:gd name="T87" fmla="*/ 313195 h 1912938"/>
                            <a:gd name="T88" fmla="*/ 1571880 w 1909763"/>
                            <a:gd name="T89" fmla="*/ 0 h 1912938"/>
                            <a:gd name="T90" fmla="*/ 1674374 w 1909763"/>
                            <a:gd name="T91" fmla="*/ 27868 h 1912938"/>
                            <a:gd name="T92" fmla="*/ 1797116 w 1909763"/>
                            <a:gd name="T93" fmla="*/ 110838 h 1912938"/>
                            <a:gd name="T94" fmla="*/ 1880946 w 1909763"/>
                            <a:gd name="T95" fmla="*/ 216927 h 1912938"/>
                            <a:gd name="T96" fmla="*/ 1901825 w 1909763"/>
                            <a:gd name="T97" fmla="*/ 315415 h 1912938"/>
                            <a:gd name="T98" fmla="*/ 1879681 w 1909763"/>
                            <a:gd name="T99" fmla="*/ 399018 h 1912938"/>
                            <a:gd name="T100" fmla="*/ 1834128 w 1909763"/>
                            <a:gd name="T101" fmla="*/ 461405 h 1912938"/>
                            <a:gd name="T102" fmla="*/ 1716764 w 1909763"/>
                            <a:gd name="T103" fmla="*/ 551026 h 1912938"/>
                            <a:gd name="T104" fmla="*/ 1686079 w 1909763"/>
                            <a:gd name="T105" fmla="*/ 466156 h 1912938"/>
                            <a:gd name="T106" fmla="*/ 1635148 w 1909763"/>
                            <a:gd name="T107" fmla="*/ 386034 h 1912938"/>
                            <a:gd name="T108" fmla="*/ 1552899 w 1909763"/>
                            <a:gd name="T109" fmla="*/ 297997 h 1912938"/>
                            <a:gd name="T110" fmla="*/ 1465272 w 1909763"/>
                            <a:gd name="T111" fmla="*/ 231811 h 1912938"/>
                            <a:gd name="T112" fmla="*/ 1387135 w 1909763"/>
                            <a:gd name="T113" fmla="*/ 193176 h 1912938"/>
                            <a:gd name="T114" fmla="*/ 1324816 w 1909763"/>
                            <a:gd name="T115" fmla="*/ 138389 h 1912938"/>
                            <a:gd name="T116" fmla="*/ 1449455 w 1909763"/>
                            <a:gd name="T117" fmla="*/ 33885 h 1912938"/>
                            <a:gd name="T118" fmla="*/ 1518102 w 1909763"/>
                            <a:gd name="T119" fmla="*/ 4750 h 1912938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</a:gdLst>
                          <a:ahLst/>
                          <a:cxnLst>
                            <a:cxn ang="T120">
                              <a:pos x="T0" y="T1"/>
                            </a:cxn>
                            <a:cxn ang="T121">
                              <a:pos x="T2" y="T3"/>
                            </a:cxn>
                            <a:cxn ang="T122">
                              <a:pos x="T4" y="T5"/>
                            </a:cxn>
                            <a:cxn ang="T123">
                              <a:pos x="T6" y="T7"/>
                            </a:cxn>
                            <a:cxn ang="T124">
                              <a:pos x="T8" y="T9"/>
                            </a:cxn>
                            <a:cxn ang="T125">
                              <a:pos x="T10" y="T11"/>
                            </a:cxn>
                            <a:cxn ang="T126">
                              <a:pos x="T12" y="T13"/>
                            </a:cxn>
                            <a:cxn ang="T127">
                              <a:pos x="T14" y="T15"/>
                            </a:cxn>
                            <a:cxn ang="T128">
                              <a:pos x="T16" y="T17"/>
                            </a:cxn>
                            <a:cxn ang="T129">
                              <a:pos x="T18" y="T19"/>
                            </a:cxn>
                            <a:cxn ang="T130">
                              <a:pos x="T20" y="T21"/>
                            </a:cxn>
                            <a:cxn ang="T131">
                              <a:pos x="T22" y="T23"/>
                            </a:cxn>
                            <a:cxn ang="T132">
                              <a:pos x="T24" y="T25"/>
                            </a:cxn>
                            <a:cxn ang="T133">
                              <a:pos x="T26" y="T27"/>
                            </a:cxn>
                            <a:cxn ang="T134">
                              <a:pos x="T28" y="T29"/>
                            </a:cxn>
                            <a:cxn ang="T135">
                              <a:pos x="T30" y="T31"/>
                            </a:cxn>
                            <a:cxn ang="T136">
                              <a:pos x="T32" y="T33"/>
                            </a:cxn>
                            <a:cxn ang="T137">
                              <a:pos x="T34" y="T35"/>
                            </a:cxn>
                            <a:cxn ang="T138">
                              <a:pos x="T36" y="T37"/>
                            </a:cxn>
                            <a:cxn ang="T139">
                              <a:pos x="T38" y="T39"/>
                            </a:cxn>
                            <a:cxn ang="T140">
                              <a:pos x="T40" y="T41"/>
                            </a:cxn>
                            <a:cxn ang="T141">
                              <a:pos x="T42" y="T43"/>
                            </a:cxn>
                            <a:cxn ang="T142">
                              <a:pos x="T44" y="T45"/>
                            </a:cxn>
                            <a:cxn ang="T143">
                              <a:pos x="T46" y="T47"/>
                            </a:cxn>
                            <a:cxn ang="T144">
                              <a:pos x="T48" y="T49"/>
                            </a:cxn>
                            <a:cxn ang="T145">
                              <a:pos x="T50" y="T51"/>
                            </a:cxn>
                            <a:cxn ang="T146">
                              <a:pos x="T52" y="T53"/>
                            </a:cxn>
                            <a:cxn ang="T147">
                              <a:pos x="T54" y="T55"/>
                            </a:cxn>
                            <a:cxn ang="T148">
                              <a:pos x="T56" y="T57"/>
                            </a:cxn>
                            <a:cxn ang="T149">
                              <a:pos x="T58" y="T59"/>
                            </a:cxn>
                            <a:cxn ang="T150">
                              <a:pos x="T60" y="T61"/>
                            </a:cxn>
                            <a:cxn ang="T151">
                              <a:pos x="T62" y="T63"/>
                            </a:cxn>
                            <a:cxn ang="T152">
                              <a:pos x="T64" y="T65"/>
                            </a:cxn>
                            <a:cxn ang="T153">
                              <a:pos x="T66" y="T67"/>
                            </a:cxn>
                            <a:cxn ang="T154">
                              <a:pos x="T68" y="T69"/>
                            </a:cxn>
                            <a:cxn ang="T155">
                              <a:pos x="T70" y="T71"/>
                            </a:cxn>
                            <a:cxn ang="T156">
                              <a:pos x="T72" y="T73"/>
                            </a:cxn>
                            <a:cxn ang="T157">
                              <a:pos x="T74" y="T75"/>
                            </a:cxn>
                            <a:cxn ang="T158">
                              <a:pos x="T76" y="T77"/>
                            </a:cxn>
                            <a:cxn ang="T159">
                              <a:pos x="T78" y="T79"/>
                            </a:cxn>
                            <a:cxn ang="T160">
                              <a:pos x="T80" y="T81"/>
                            </a:cxn>
                            <a:cxn ang="T161">
                              <a:pos x="T82" y="T83"/>
                            </a:cxn>
                            <a:cxn ang="T162">
                              <a:pos x="T84" y="T85"/>
                            </a:cxn>
                            <a:cxn ang="T163">
                              <a:pos x="T86" y="T87"/>
                            </a:cxn>
                            <a:cxn ang="T164">
                              <a:pos x="T88" y="T89"/>
                            </a:cxn>
                            <a:cxn ang="T165">
                              <a:pos x="T90" y="T91"/>
                            </a:cxn>
                            <a:cxn ang="T166">
                              <a:pos x="T92" y="T93"/>
                            </a:cxn>
                            <a:cxn ang="T167">
                              <a:pos x="T94" y="T95"/>
                            </a:cxn>
                            <a:cxn ang="T168">
                              <a:pos x="T96" y="T97"/>
                            </a:cxn>
                            <a:cxn ang="T169">
                              <a:pos x="T98" y="T99"/>
                            </a:cxn>
                            <a:cxn ang="T170">
                              <a:pos x="T100" y="T101"/>
                            </a:cxn>
                            <a:cxn ang="T171">
                              <a:pos x="T102" y="T103"/>
                            </a:cxn>
                            <a:cxn ang="T172">
                              <a:pos x="T104" y="T105"/>
                            </a:cxn>
                            <a:cxn ang="T173">
                              <a:pos x="T106" y="T107"/>
                            </a:cxn>
                            <a:cxn ang="T174">
                              <a:pos x="T108" y="T109"/>
                            </a:cxn>
                            <a:cxn ang="T175">
                              <a:pos x="T110" y="T111"/>
                            </a:cxn>
                            <a:cxn ang="T176">
                              <a:pos x="T112" y="T113"/>
                            </a:cxn>
                            <a:cxn ang="T177">
                              <a:pos x="T114" y="T115"/>
                            </a:cxn>
                            <a:cxn ang="T178">
                              <a:pos x="T116" y="T117"/>
                            </a:cxn>
                            <a:cxn ang="T179">
                              <a:pos x="T118" y="T119"/>
                            </a:cxn>
                          </a:cxnLst>
                          <a:rect l="0" t="0" r="r" b="b"/>
                          <a:pathLst>
                            <a:path w="1909763" h="1912938">
                              <a:moveTo>
                                <a:pt x="275590" y="1223963"/>
                              </a:moveTo>
                              <a:lnTo>
                                <a:pt x="276860" y="1225231"/>
                              </a:lnTo>
                              <a:lnTo>
                                <a:pt x="281623" y="1228085"/>
                              </a:lnTo>
                              <a:lnTo>
                                <a:pt x="285433" y="1229987"/>
                              </a:lnTo>
                              <a:lnTo>
                                <a:pt x="290513" y="1232207"/>
                              </a:lnTo>
                              <a:lnTo>
                                <a:pt x="296545" y="1235060"/>
                              </a:lnTo>
                              <a:lnTo>
                                <a:pt x="304165" y="1237280"/>
                              </a:lnTo>
                              <a:lnTo>
                                <a:pt x="312738" y="1239816"/>
                              </a:lnTo>
                              <a:lnTo>
                                <a:pt x="323215" y="1242036"/>
                              </a:lnTo>
                              <a:lnTo>
                                <a:pt x="335280" y="1244255"/>
                              </a:lnTo>
                              <a:lnTo>
                                <a:pt x="348933" y="1246157"/>
                              </a:lnTo>
                              <a:lnTo>
                                <a:pt x="364173" y="1248060"/>
                              </a:lnTo>
                              <a:lnTo>
                                <a:pt x="381318" y="1249328"/>
                              </a:lnTo>
                              <a:lnTo>
                                <a:pt x="400368" y="1249962"/>
                              </a:lnTo>
                              <a:lnTo>
                                <a:pt x="421958" y="1250279"/>
                              </a:lnTo>
                              <a:lnTo>
                                <a:pt x="425768" y="1261376"/>
                              </a:lnTo>
                              <a:lnTo>
                                <a:pt x="430213" y="1272474"/>
                              </a:lnTo>
                              <a:lnTo>
                                <a:pt x="434658" y="1282937"/>
                              </a:lnTo>
                              <a:lnTo>
                                <a:pt x="440055" y="1293083"/>
                              </a:lnTo>
                              <a:lnTo>
                                <a:pt x="445453" y="1303229"/>
                              </a:lnTo>
                              <a:lnTo>
                                <a:pt x="451485" y="1313375"/>
                              </a:lnTo>
                              <a:lnTo>
                                <a:pt x="457835" y="1322886"/>
                              </a:lnTo>
                              <a:lnTo>
                                <a:pt x="464185" y="1332081"/>
                              </a:lnTo>
                              <a:lnTo>
                                <a:pt x="471488" y="1341276"/>
                              </a:lnTo>
                              <a:lnTo>
                                <a:pt x="478473" y="1349837"/>
                              </a:lnTo>
                              <a:lnTo>
                                <a:pt x="485775" y="1358080"/>
                              </a:lnTo>
                              <a:lnTo>
                                <a:pt x="493395" y="1366324"/>
                              </a:lnTo>
                              <a:lnTo>
                                <a:pt x="500698" y="1374250"/>
                              </a:lnTo>
                              <a:lnTo>
                                <a:pt x="508635" y="1381860"/>
                              </a:lnTo>
                              <a:lnTo>
                                <a:pt x="516573" y="1388835"/>
                              </a:lnTo>
                              <a:lnTo>
                                <a:pt x="524510" y="1395493"/>
                              </a:lnTo>
                              <a:lnTo>
                                <a:pt x="532448" y="1402469"/>
                              </a:lnTo>
                              <a:lnTo>
                                <a:pt x="540385" y="1408810"/>
                              </a:lnTo>
                              <a:lnTo>
                                <a:pt x="555943" y="1420541"/>
                              </a:lnTo>
                              <a:lnTo>
                                <a:pt x="571500" y="1430687"/>
                              </a:lnTo>
                              <a:lnTo>
                                <a:pt x="586105" y="1439565"/>
                              </a:lnTo>
                              <a:lnTo>
                                <a:pt x="600075" y="1447492"/>
                              </a:lnTo>
                              <a:lnTo>
                                <a:pt x="612775" y="1453833"/>
                              </a:lnTo>
                              <a:lnTo>
                                <a:pt x="624523" y="1458589"/>
                              </a:lnTo>
                              <a:lnTo>
                                <a:pt x="634365" y="1462394"/>
                              </a:lnTo>
                              <a:lnTo>
                                <a:pt x="634365" y="1467784"/>
                              </a:lnTo>
                              <a:lnTo>
                                <a:pt x="634683" y="1473808"/>
                              </a:lnTo>
                              <a:lnTo>
                                <a:pt x="635318" y="1479832"/>
                              </a:lnTo>
                              <a:lnTo>
                                <a:pt x="636270" y="1486173"/>
                              </a:lnTo>
                              <a:lnTo>
                                <a:pt x="638810" y="1499173"/>
                              </a:lnTo>
                              <a:lnTo>
                                <a:pt x="641668" y="1512489"/>
                              </a:lnTo>
                              <a:lnTo>
                                <a:pt x="645795" y="1526440"/>
                              </a:lnTo>
                              <a:lnTo>
                                <a:pt x="650558" y="1540074"/>
                              </a:lnTo>
                              <a:lnTo>
                                <a:pt x="655321" y="1553707"/>
                              </a:lnTo>
                              <a:lnTo>
                                <a:pt x="660083" y="1566707"/>
                              </a:lnTo>
                              <a:lnTo>
                                <a:pt x="665481" y="1579389"/>
                              </a:lnTo>
                              <a:lnTo>
                                <a:pt x="670243" y="1590803"/>
                              </a:lnTo>
                              <a:lnTo>
                                <a:pt x="679133" y="1610144"/>
                              </a:lnTo>
                              <a:lnTo>
                                <a:pt x="685165" y="1623144"/>
                              </a:lnTo>
                              <a:lnTo>
                                <a:pt x="687388" y="1627900"/>
                              </a:lnTo>
                              <a:lnTo>
                                <a:pt x="0" y="1912938"/>
                              </a:lnTo>
                              <a:lnTo>
                                <a:pt x="275590" y="1223963"/>
                              </a:lnTo>
                              <a:close/>
                              <a:moveTo>
                                <a:pt x="923427" y="530225"/>
                              </a:moveTo>
                              <a:lnTo>
                                <a:pt x="931362" y="531813"/>
                              </a:lnTo>
                              <a:lnTo>
                                <a:pt x="941201" y="533401"/>
                              </a:lnTo>
                              <a:lnTo>
                                <a:pt x="951993" y="536259"/>
                              </a:lnTo>
                              <a:lnTo>
                                <a:pt x="965007" y="539435"/>
                              </a:lnTo>
                              <a:lnTo>
                                <a:pt x="978972" y="544199"/>
                              </a:lnTo>
                              <a:lnTo>
                                <a:pt x="994208" y="549281"/>
                              </a:lnTo>
                              <a:lnTo>
                                <a:pt x="1010713" y="555950"/>
                              </a:lnTo>
                              <a:lnTo>
                                <a:pt x="1028805" y="564526"/>
                              </a:lnTo>
                              <a:lnTo>
                                <a:pt x="1038327" y="568972"/>
                              </a:lnTo>
                              <a:lnTo>
                                <a:pt x="1047849" y="574053"/>
                              </a:lnTo>
                              <a:lnTo>
                                <a:pt x="1057689" y="579453"/>
                              </a:lnTo>
                              <a:lnTo>
                                <a:pt x="1067845" y="585487"/>
                              </a:lnTo>
                              <a:lnTo>
                                <a:pt x="1078320" y="591521"/>
                              </a:lnTo>
                              <a:lnTo>
                                <a:pt x="1088794" y="598191"/>
                              </a:lnTo>
                              <a:lnTo>
                                <a:pt x="1099903" y="605495"/>
                              </a:lnTo>
                              <a:lnTo>
                                <a:pt x="1111012" y="613118"/>
                              </a:lnTo>
                              <a:lnTo>
                                <a:pt x="1122439" y="621058"/>
                              </a:lnTo>
                              <a:lnTo>
                                <a:pt x="1133548" y="630268"/>
                              </a:lnTo>
                              <a:lnTo>
                                <a:pt x="1145609" y="639161"/>
                              </a:lnTo>
                              <a:lnTo>
                                <a:pt x="1157353" y="649006"/>
                              </a:lnTo>
                              <a:lnTo>
                                <a:pt x="1169415" y="659487"/>
                              </a:lnTo>
                              <a:lnTo>
                                <a:pt x="1181476" y="670285"/>
                              </a:lnTo>
                              <a:lnTo>
                                <a:pt x="1193855" y="681719"/>
                              </a:lnTo>
                              <a:lnTo>
                                <a:pt x="1206234" y="693787"/>
                              </a:lnTo>
                              <a:lnTo>
                                <a:pt x="1224326" y="712208"/>
                              </a:lnTo>
                              <a:lnTo>
                                <a:pt x="1241148" y="730311"/>
                              </a:lnTo>
                              <a:lnTo>
                                <a:pt x="1257336" y="748731"/>
                              </a:lnTo>
                              <a:lnTo>
                                <a:pt x="1272888" y="767152"/>
                              </a:lnTo>
                              <a:lnTo>
                                <a:pt x="1287172" y="785573"/>
                              </a:lnTo>
                              <a:lnTo>
                                <a:pt x="1300185" y="803993"/>
                              </a:lnTo>
                              <a:lnTo>
                                <a:pt x="1312246" y="822096"/>
                              </a:lnTo>
                              <a:lnTo>
                                <a:pt x="1323356" y="840199"/>
                              </a:lnTo>
                              <a:lnTo>
                                <a:pt x="1333513" y="857984"/>
                              </a:lnTo>
                              <a:lnTo>
                                <a:pt x="1343035" y="875770"/>
                              </a:lnTo>
                              <a:lnTo>
                                <a:pt x="1346843" y="884345"/>
                              </a:lnTo>
                              <a:lnTo>
                                <a:pt x="1350970" y="892920"/>
                              </a:lnTo>
                              <a:lnTo>
                                <a:pt x="1354461" y="901813"/>
                              </a:lnTo>
                              <a:lnTo>
                                <a:pt x="1357635" y="910388"/>
                              </a:lnTo>
                              <a:lnTo>
                                <a:pt x="1360809" y="918963"/>
                              </a:lnTo>
                              <a:lnTo>
                                <a:pt x="1363349" y="927220"/>
                              </a:lnTo>
                              <a:lnTo>
                                <a:pt x="1365570" y="935478"/>
                              </a:lnTo>
                              <a:lnTo>
                                <a:pt x="1367792" y="943735"/>
                              </a:lnTo>
                              <a:lnTo>
                                <a:pt x="1369697" y="951675"/>
                              </a:lnTo>
                              <a:lnTo>
                                <a:pt x="1370966" y="959933"/>
                              </a:lnTo>
                              <a:lnTo>
                                <a:pt x="1372236" y="967873"/>
                              </a:lnTo>
                              <a:lnTo>
                                <a:pt x="1373188" y="975495"/>
                              </a:lnTo>
                              <a:lnTo>
                                <a:pt x="774247" y="1579563"/>
                              </a:lnTo>
                              <a:lnTo>
                                <a:pt x="771708" y="1576387"/>
                              </a:lnTo>
                              <a:lnTo>
                                <a:pt x="768851" y="1572258"/>
                              </a:lnTo>
                              <a:lnTo>
                                <a:pt x="765042" y="1566542"/>
                              </a:lnTo>
                              <a:lnTo>
                                <a:pt x="760281" y="1559237"/>
                              </a:lnTo>
                              <a:lnTo>
                                <a:pt x="755520" y="1550344"/>
                              </a:lnTo>
                              <a:lnTo>
                                <a:pt x="749807" y="1540181"/>
                              </a:lnTo>
                              <a:lnTo>
                                <a:pt x="744728" y="1528113"/>
                              </a:lnTo>
                              <a:lnTo>
                                <a:pt x="739333" y="1515091"/>
                              </a:lnTo>
                              <a:lnTo>
                                <a:pt x="734254" y="1500164"/>
                              </a:lnTo>
                              <a:lnTo>
                                <a:pt x="731715" y="1492224"/>
                              </a:lnTo>
                              <a:lnTo>
                                <a:pt x="729493" y="1483967"/>
                              </a:lnTo>
                              <a:lnTo>
                                <a:pt x="727271" y="1475392"/>
                              </a:lnTo>
                              <a:lnTo>
                                <a:pt x="725367" y="1466181"/>
                              </a:lnTo>
                              <a:lnTo>
                                <a:pt x="724097" y="1457289"/>
                              </a:lnTo>
                              <a:lnTo>
                                <a:pt x="722510" y="1447443"/>
                              </a:lnTo>
                              <a:lnTo>
                                <a:pt x="721241" y="1437280"/>
                              </a:lnTo>
                              <a:lnTo>
                                <a:pt x="720288" y="1427117"/>
                              </a:lnTo>
                              <a:lnTo>
                                <a:pt x="719336" y="1416319"/>
                              </a:lnTo>
                              <a:lnTo>
                                <a:pt x="719336" y="1405203"/>
                              </a:lnTo>
                              <a:lnTo>
                                <a:pt x="719336" y="1394087"/>
                              </a:lnTo>
                              <a:lnTo>
                                <a:pt x="719971" y="1382018"/>
                              </a:lnTo>
                              <a:lnTo>
                                <a:pt x="705688" y="1375349"/>
                              </a:lnTo>
                              <a:lnTo>
                                <a:pt x="692039" y="1368362"/>
                              </a:lnTo>
                              <a:lnTo>
                                <a:pt x="679343" y="1361692"/>
                              </a:lnTo>
                              <a:lnTo>
                                <a:pt x="667282" y="1355023"/>
                              </a:lnTo>
                              <a:lnTo>
                                <a:pt x="655855" y="1348035"/>
                              </a:lnTo>
                              <a:lnTo>
                                <a:pt x="645381" y="1341366"/>
                              </a:lnTo>
                              <a:lnTo>
                                <a:pt x="635224" y="1334696"/>
                              </a:lnTo>
                              <a:lnTo>
                                <a:pt x="625385" y="1327709"/>
                              </a:lnTo>
                              <a:lnTo>
                                <a:pt x="616497" y="1321357"/>
                              </a:lnTo>
                              <a:lnTo>
                                <a:pt x="608245" y="1314688"/>
                              </a:lnTo>
                              <a:lnTo>
                                <a:pt x="599992" y="1308018"/>
                              </a:lnTo>
                              <a:lnTo>
                                <a:pt x="592692" y="1301349"/>
                              </a:lnTo>
                              <a:lnTo>
                                <a:pt x="585709" y="1294679"/>
                              </a:lnTo>
                              <a:lnTo>
                                <a:pt x="579361" y="1288327"/>
                              </a:lnTo>
                              <a:lnTo>
                                <a:pt x="573013" y="1281975"/>
                              </a:lnTo>
                              <a:lnTo>
                                <a:pt x="567300" y="1275306"/>
                              </a:lnTo>
                              <a:lnTo>
                                <a:pt x="561904" y="1268636"/>
                              </a:lnTo>
                              <a:lnTo>
                                <a:pt x="556825" y="1262285"/>
                              </a:lnTo>
                              <a:lnTo>
                                <a:pt x="552064" y="1255933"/>
                              </a:lnTo>
                              <a:lnTo>
                                <a:pt x="547621" y="1249898"/>
                              </a:lnTo>
                              <a:lnTo>
                                <a:pt x="539686" y="1237194"/>
                              </a:lnTo>
                              <a:lnTo>
                                <a:pt x="532703" y="1224808"/>
                              </a:lnTo>
                              <a:lnTo>
                                <a:pt x="526355" y="1212739"/>
                              </a:lnTo>
                              <a:lnTo>
                                <a:pt x="520641" y="1200988"/>
                              </a:lnTo>
                              <a:lnTo>
                                <a:pt x="509850" y="1177804"/>
                              </a:lnTo>
                              <a:lnTo>
                                <a:pt x="497471" y="1178122"/>
                              </a:lnTo>
                              <a:lnTo>
                                <a:pt x="485727" y="1178122"/>
                              </a:lnTo>
                              <a:lnTo>
                                <a:pt x="474300" y="1178122"/>
                              </a:lnTo>
                              <a:lnTo>
                                <a:pt x="463509" y="1177804"/>
                              </a:lnTo>
                              <a:lnTo>
                                <a:pt x="453352" y="1177169"/>
                              </a:lnTo>
                              <a:lnTo>
                                <a:pt x="443512" y="1175898"/>
                              </a:lnTo>
                              <a:lnTo>
                                <a:pt x="433673" y="1174628"/>
                              </a:lnTo>
                              <a:lnTo>
                                <a:pt x="424785" y="1173675"/>
                              </a:lnTo>
                              <a:lnTo>
                                <a:pt x="416215" y="1172087"/>
                              </a:lnTo>
                              <a:lnTo>
                                <a:pt x="408280" y="1170182"/>
                              </a:lnTo>
                              <a:lnTo>
                                <a:pt x="393045" y="1167006"/>
                              </a:lnTo>
                              <a:lnTo>
                                <a:pt x="379714" y="1162877"/>
                              </a:lnTo>
                              <a:lnTo>
                                <a:pt x="367653" y="1158431"/>
                              </a:lnTo>
                              <a:lnTo>
                                <a:pt x="357496" y="1153984"/>
                              </a:lnTo>
                              <a:lnTo>
                                <a:pt x="348926" y="1149855"/>
                              </a:lnTo>
                              <a:lnTo>
                                <a:pt x="341308" y="1146044"/>
                              </a:lnTo>
                              <a:lnTo>
                                <a:pt x="335595" y="1142551"/>
                              </a:lnTo>
                              <a:lnTo>
                                <a:pt x="331151" y="1139375"/>
                              </a:lnTo>
                              <a:lnTo>
                                <a:pt x="327660" y="1137152"/>
                              </a:lnTo>
                              <a:lnTo>
                                <a:pt x="325438" y="1134928"/>
                              </a:lnTo>
                              <a:lnTo>
                                <a:pt x="923427" y="530225"/>
                              </a:lnTo>
                              <a:close/>
                              <a:moveTo>
                                <a:pt x="1084432" y="388938"/>
                              </a:moveTo>
                              <a:lnTo>
                                <a:pt x="1089844" y="389573"/>
                              </a:lnTo>
                              <a:lnTo>
                                <a:pt x="1097165" y="389891"/>
                              </a:lnTo>
                              <a:lnTo>
                                <a:pt x="1106715" y="390843"/>
                              </a:lnTo>
                              <a:lnTo>
                                <a:pt x="1118175" y="392748"/>
                              </a:lnTo>
                              <a:lnTo>
                                <a:pt x="1132499" y="396241"/>
                              </a:lnTo>
                              <a:lnTo>
                                <a:pt x="1140458" y="398146"/>
                              </a:lnTo>
                              <a:lnTo>
                                <a:pt x="1148734" y="400686"/>
                              </a:lnTo>
                              <a:lnTo>
                                <a:pt x="1157329" y="403226"/>
                              </a:lnTo>
                              <a:lnTo>
                                <a:pt x="1166879" y="406718"/>
                              </a:lnTo>
                              <a:lnTo>
                                <a:pt x="1176747" y="410528"/>
                              </a:lnTo>
                              <a:lnTo>
                                <a:pt x="1187252" y="414656"/>
                              </a:lnTo>
                              <a:lnTo>
                                <a:pt x="1197756" y="419418"/>
                              </a:lnTo>
                              <a:lnTo>
                                <a:pt x="1208579" y="424816"/>
                              </a:lnTo>
                              <a:lnTo>
                                <a:pt x="1220358" y="430848"/>
                              </a:lnTo>
                              <a:lnTo>
                                <a:pt x="1232136" y="437198"/>
                              </a:lnTo>
                              <a:lnTo>
                                <a:pt x="1244550" y="444183"/>
                              </a:lnTo>
                              <a:lnTo>
                                <a:pt x="1256965" y="452121"/>
                              </a:lnTo>
                              <a:lnTo>
                                <a:pt x="1270017" y="460376"/>
                              </a:lnTo>
                              <a:lnTo>
                                <a:pt x="1283386" y="469901"/>
                              </a:lnTo>
                              <a:lnTo>
                                <a:pt x="1296438" y="480061"/>
                              </a:lnTo>
                              <a:lnTo>
                                <a:pt x="1310444" y="490856"/>
                              </a:lnTo>
                              <a:lnTo>
                                <a:pt x="1324450" y="502286"/>
                              </a:lnTo>
                              <a:lnTo>
                                <a:pt x="1338775" y="514986"/>
                              </a:lnTo>
                              <a:lnTo>
                                <a:pt x="1353100" y="528003"/>
                              </a:lnTo>
                              <a:lnTo>
                                <a:pt x="1367743" y="542291"/>
                              </a:lnTo>
                              <a:lnTo>
                                <a:pt x="1382386" y="557531"/>
                              </a:lnTo>
                              <a:lnTo>
                                <a:pt x="1396074" y="572136"/>
                              </a:lnTo>
                              <a:lnTo>
                                <a:pt x="1408489" y="586423"/>
                              </a:lnTo>
                              <a:lnTo>
                                <a:pt x="1420267" y="600393"/>
                              </a:lnTo>
                              <a:lnTo>
                                <a:pt x="1430772" y="613728"/>
                              </a:lnTo>
                              <a:lnTo>
                                <a:pt x="1440640" y="627381"/>
                              </a:lnTo>
                              <a:lnTo>
                                <a:pt x="1449235" y="640081"/>
                              </a:lnTo>
                              <a:lnTo>
                                <a:pt x="1457511" y="653098"/>
                              </a:lnTo>
                              <a:lnTo>
                                <a:pt x="1464833" y="665163"/>
                              </a:lnTo>
                              <a:lnTo>
                                <a:pt x="1471517" y="676911"/>
                              </a:lnTo>
                              <a:lnTo>
                                <a:pt x="1477566" y="688341"/>
                              </a:lnTo>
                              <a:lnTo>
                                <a:pt x="1482341" y="699136"/>
                              </a:lnTo>
                              <a:lnTo>
                                <a:pt x="1487434" y="709613"/>
                              </a:lnTo>
                              <a:lnTo>
                                <a:pt x="1490935" y="720408"/>
                              </a:lnTo>
                              <a:lnTo>
                                <a:pt x="1494755" y="729616"/>
                              </a:lnTo>
                              <a:lnTo>
                                <a:pt x="1497939" y="739141"/>
                              </a:lnTo>
                              <a:lnTo>
                                <a:pt x="1500167" y="747713"/>
                              </a:lnTo>
                              <a:lnTo>
                                <a:pt x="1502395" y="756286"/>
                              </a:lnTo>
                              <a:lnTo>
                                <a:pt x="1503987" y="763906"/>
                              </a:lnTo>
                              <a:lnTo>
                                <a:pt x="1505260" y="771526"/>
                              </a:lnTo>
                              <a:lnTo>
                                <a:pt x="1507170" y="784543"/>
                              </a:lnTo>
                              <a:lnTo>
                                <a:pt x="1508125" y="795338"/>
                              </a:lnTo>
                              <a:lnTo>
                                <a:pt x="1508125" y="804228"/>
                              </a:lnTo>
                              <a:lnTo>
                                <a:pt x="1507807" y="810261"/>
                              </a:lnTo>
                              <a:lnTo>
                                <a:pt x="1506852" y="815341"/>
                              </a:lnTo>
                              <a:lnTo>
                                <a:pt x="1444778" y="877888"/>
                              </a:lnTo>
                              <a:lnTo>
                                <a:pt x="1442550" y="864553"/>
                              </a:lnTo>
                              <a:lnTo>
                                <a:pt x="1439048" y="851218"/>
                              </a:lnTo>
                              <a:lnTo>
                                <a:pt x="1435228" y="836296"/>
                              </a:lnTo>
                              <a:lnTo>
                                <a:pt x="1430135" y="821691"/>
                              </a:lnTo>
                              <a:lnTo>
                                <a:pt x="1424087" y="806451"/>
                              </a:lnTo>
                              <a:lnTo>
                                <a:pt x="1416765" y="790576"/>
                              </a:lnTo>
                              <a:lnTo>
                                <a:pt x="1408807" y="774383"/>
                              </a:lnTo>
                              <a:lnTo>
                                <a:pt x="1399894" y="757873"/>
                              </a:lnTo>
                              <a:lnTo>
                                <a:pt x="1390026" y="741363"/>
                              </a:lnTo>
                              <a:lnTo>
                                <a:pt x="1378884" y="724536"/>
                              </a:lnTo>
                              <a:lnTo>
                                <a:pt x="1367106" y="707073"/>
                              </a:lnTo>
                              <a:lnTo>
                                <a:pt x="1353737" y="689928"/>
                              </a:lnTo>
                              <a:lnTo>
                                <a:pt x="1340048" y="672466"/>
                              </a:lnTo>
                              <a:lnTo>
                                <a:pt x="1325087" y="655003"/>
                              </a:lnTo>
                              <a:lnTo>
                                <a:pt x="1308852" y="637541"/>
                              </a:lnTo>
                              <a:lnTo>
                                <a:pt x="1291981" y="620396"/>
                              </a:lnTo>
                              <a:lnTo>
                                <a:pt x="1278611" y="607061"/>
                              </a:lnTo>
                              <a:lnTo>
                                <a:pt x="1264923" y="594361"/>
                              </a:lnTo>
                              <a:lnTo>
                                <a:pt x="1251235" y="582296"/>
                              </a:lnTo>
                              <a:lnTo>
                                <a:pt x="1238184" y="570866"/>
                              </a:lnTo>
                              <a:lnTo>
                                <a:pt x="1224814" y="560388"/>
                              </a:lnTo>
                              <a:lnTo>
                                <a:pt x="1212081" y="550228"/>
                              </a:lnTo>
                              <a:lnTo>
                                <a:pt x="1199348" y="541021"/>
                              </a:lnTo>
                              <a:lnTo>
                                <a:pt x="1187252" y="532448"/>
                              </a:lnTo>
                              <a:lnTo>
                                <a:pt x="1175155" y="524511"/>
                              </a:lnTo>
                              <a:lnTo>
                                <a:pt x="1163059" y="516573"/>
                              </a:lnTo>
                              <a:lnTo>
                                <a:pt x="1151917" y="509588"/>
                              </a:lnTo>
                              <a:lnTo>
                                <a:pt x="1140776" y="502921"/>
                              </a:lnTo>
                              <a:lnTo>
                                <a:pt x="1129953" y="496888"/>
                              </a:lnTo>
                              <a:lnTo>
                                <a:pt x="1119766" y="491808"/>
                              </a:lnTo>
                              <a:lnTo>
                                <a:pt x="1109580" y="486411"/>
                              </a:lnTo>
                              <a:lnTo>
                                <a:pt x="1100030" y="481966"/>
                              </a:lnTo>
                              <a:lnTo>
                                <a:pt x="1082522" y="474028"/>
                              </a:lnTo>
                              <a:lnTo>
                                <a:pt x="1066287" y="467678"/>
                              </a:lnTo>
                              <a:lnTo>
                                <a:pt x="1052599" y="462598"/>
                              </a:lnTo>
                              <a:lnTo>
                                <a:pt x="1040821" y="459106"/>
                              </a:lnTo>
                              <a:lnTo>
                                <a:pt x="1031590" y="456248"/>
                              </a:lnTo>
                              <a:lnTo>
                                <a:pt x="1024905" y="454343"/>
                              </a:lnTo>
                              <a:lnTo>
                                <a:pt x="1019175" y="453391"/>
                              </a:lnTo>
                              <a:lnTo>
                                <a:pt x="1084432" y="388938"/>
                              </a:lnTo>
                              <a:close/>
                              <a:moveTo>
                                <a:pt x="1213168" y="238125"/>
                              </a:moveTo>
                              <a:lnTo>
                                <a:pt x="1218883" y="238125"/>
                              </a:lnTo>
                              <a:lnTo>
                                <a:pt x="1226186" y="238759"/>
                              </a:lnTo>
                              <a:lnTo>
                                <a:pt x="1236028" y="239709"/>
                              </a:lnTo>
                              <a:lnTo>
                                <a:pt x="1248411" y="242245"/>
                              </a:lnTo>
                              <a:lnTo>
                                <a:pt x="1263016" y="245414"/>
                              </a:lnTo>
                              <a:lnTo>
                                <a:pt x="1270953" y="247315"/>
                              </a:lnTo>
                              <a:lnTo>
                                <a:pt x="1280161" y="249850"/>
                              </a:lnTo>
                              <a:lnTo>
                                <a:pt x="1289051" y="253020"/>
                              </a:lnTo>
                              <a:lnTo>
                                <a:pt x="1298893" y="256506"/>
                              </a:lnTo>
                              <a:lnTo>
                                <a:pt x="1309053" y="260625"/>
                              </a:lnTo>
                              <a:lnTo>
                                <a:pt x="1319848" y="264745"/>
                              </a:lnTo>
                              <a:lnTo>
                                <a:pt x="1330961" y="269816"/>
                              </a:lnTo>
                              <a:lnTo>
                                <a:pt x="1342391" y="275203"/>
                              </a:lnTo>
                              <a:lnTo>
                                <a:pt x="1354456" y="281541"/>
                              </a:lnTo>
                              <a:lnTo>
                                <a:pt x="1366838" y="288196"/>
                              </a:lnTo>
                              <a:lnTo>
                                <a:pt x="1379538" y="295802"/>
                              </a:lnTo>
                              <a:lnTo>
                                <a:pt x="1392873" y="303725"/>
                              </a:lnTo>
                              <a:lnTo>
                                <a:pt x="1405891" y="312598"/>
                              </a:lnTo>
                              <a:lnTo>
                                <a:pt x="1419861" y="322422"/>
                              </a:lnTo>
                              <a:lnTo>
                                <a:pt x="1433831" y="332880"/>
                              </a:lnTo>
                              <a:lnTo>
                                <a:pt x="1448436" y="344289"/>
                              </a:lnTo>
                              <a:lnTo>
                                <a:pt x="1463041" y="356332"/>
                              </a:lnTo>
                              <a:lnTo>
                                <a:pt x="1477963" y="369325"/>
                              </a:lnTo>
                              <a:lnTo>
                                <a:pt x="1492886" y="383269"/>
                              </a:lnTo>
                              <a:lnTo>
                                <a:pt x="1508126" y="398164"/>
                              </a:lnTo>
                              <a:lnTo>
                                <a:pt x="1523366" y="413692"/>
                              </a:lnTo>
                              <a:lnTo>
                                <a:pt x="1537653" y="428587"/>
                              </a:lnTo>
                              <a:lnTo>
                                <a:pt x="1550353" y="443481"/>
                              </a:lnTo>
                              <a:lnTo>
                                <a:pt x="1562418" y="458376"/>
                              </a:lnTo>
                              <a:lnTo>
                                <a:pt x="1573848" y="472637"/>
                              </a:lnTo>
                              <a:lnTo>
                                <a:pt x="1583691" y="486264"/>
                              </a:lnTo>
                              <a:lnTo>
                                <a:pt x="1593216" y="499891"/>
                              </a:lnTo>
                              <a:lnTo>
                                <a:pt x="1601471" y="512884"/>
                              </a:lnTo>
                              <a:lnTo>
                                <a:pt x="1609091" y="525878"/>
                              </a:lnTo>
                              <a:lnTo>
                                <a:pt x="1616076" y="538237"/>
                              </a:lnTo>
                              <a:lnTo>
                                <a:pt x="1622108" y="549963"/>
                              </a:lnTo>
                              <a:lnTo>
                                <a:pt x="1627823" y="561371"/>
                              </a:lnTo>
                              <a:lnTo>
                                <a:pt x="1632268" y="572780"/>
                              </a:lnTo>
                              <a:lnTo>
                                <a:pt x="1636713" y="583238"/>
                              </a:lnTo>
                              <a:lnTo>
                                <a:pt x="1640206" y="593379"/>
                              </a:lnTo>
                              <a:lnTo>
                                <a:pt x="1643699" y="603203"/>
                              </a:lnTo>
                              <a:lnTo>
                                <a:pt x="1646239" y="612077"/>
                              </a:lnTo>
                              <a:lnTo>
                                <a:pt x="1648143" y="620633"/>
                              </a:lnTo>
                              <a:lnTo>
                                <a:pt x="1650049" y="628873"/>
                              </a:lnTo>
                              <a:lnTo>
                                <a:pt x="1651636" y="636478"/>
                              </a:lnTo>
                              <a:lnTo>
                                <a:pt x="1652589" y="643767"/>
                              </a:lnTo>
                              <a:lnTo>
                                <a:pt x="1653541" y="650422"/>
                              </a:lnTo>
                              <a:lnTo>
                                <a:pt x="1654176" y="661514"/>
                              </a:lnTo>
                              <a:lnTo>
                                <a:pt x="1654176" y="670705"/>
                              </a:lnTo>
                              <a:lnTo>
                                <a:pt x="1653859" y="677043"/>
                              </a:lnTo>
                              <a:lnTo>
                                <a:pt x="1652906" y="682747"/>
                              </a:lnTo>
                              <a:lnTo>
                                <a:pt x="1588136" y="747713"/>
                              </a:lnTo>
                              <a:lnTo>
                                <a:pt x="1585596" y="733769"/>
                              </a:lnTo>
                              <a:lnTo>
                                <a:pt x="1582421" y="719508"/>
                              </a:lnTo>
                              <a:lnTo>
                                <a:pt x="1578293" y="704297"/>
                              </a:lnTo>
                              <a:lnTo>
                                <a:pt x="1572896" y="689085"/>
                              </a:lnTo>
                              <a:lnTo>
                                <a:pt x="1566546" y="672923"/>
                              </a:lnTo>
                              <a:lnTo>
                                <a:pt x="1559561" y="656761"/>
                              </a:lnTo>
                              <a:lnTo>
                                <a:pt x="1550671" y="639964"/>
                              </a:lnTo>
                              <a:lnTo>
                                <a:pt x="1541463" y="622534"/>
                              </a:lnTo>
                              <a:lnTo>
                                <a:pt x="1531303" y="605105"/>
                              </a:lnTo>
                              <a:lnTo>
                                <a:pt x="1519556" y="587358"/>
                              </a:lnTo>
                              <a:lnTo>
                                <a:pt x="1507173" y="569294"/>
                              </a:lnTo>
                              <a:lnTo>
                                <a:pt x="1493521" y="551230"/>
                              </a:lnTo>
                              <a:lnTo>
                                <a:pt x="1479233" y="533166"/>
                              </a:lnTo>
                              <a:lnTo>
                                <a:pt x="1463676" y="514786"/>
                              </a:lnTo>
                              <a:lnTo>
                                <a:pt x="1446848" y="497039"/>
                              </a:lnTo>
                              <a:lnTo>
                                <a:pt x="1429386" y="478975"/>
                              </a:lnTo>
                              <a:lnTo>
                                <a:pt x="1415098" y="465031"/>
                              </a:lnTo>
                              <a:lnTo>
                                <a:pt x="1400811" y="451721"/>
                              </a:lnTo>
                              <a:lnTo>
                                <a:pt x="1386841" y="439362"/>
                              </a:lnTo>
                              <a:lnTo>
                                <a:pt x="1372871" y="427636"/>
                              </a:lnTo>
                              <a:lnTo>
                                <a:pt x="1359536" y="416544"/>
                              </a:lnTo>
                              <a:lnTo>
                                <a:pt x="1345883" y="406086"/>
                              </a:lnTo>
                              <a:lnTo>
                                <a:pt x="1332548" y="396262"/>
                              </a:lnTo>
                              <a:lnTo>
                                <a:pt x="1319848" y="387389"/>
                              </a:lnTo>
                              <a:lnTo>
                                <a:pt x="1307148" y="378832"/>
                              </a:lnTo>
                              <a:lnTo>
                                <a:pt x="1295083" y="370909"/>
                              </a:lnTo>
                              <a:lnTo>
                                <a:pt x="1283018" y="363620"/>
                              </a:lnTo>
                              <a:lnTo>
                                <a:pt x="1271271" y="356648"/>
                              </a:lnTo>
                              <a:lnTo>
                                <a:pt x="1260158" y="350627"/>
                              </a:lnTo>
                              <a:lnTo>
                                <a:pt x="1249681" y="344606"/>
                              </a:lnTo>
                              <a:lnTo>
                                <a:pt x="1239203" y="339219"/>
                              </a:lnTo>
                              <a:lnTo>
                                <a:pt x="1229361" y="334782"/>
                              </a:lnTo>
                              <a:lnTo>
                                <a:pt x="1210628" y="326542"/>
                              </a:lnTo>
                              <a:lnTo>
                                <a:pt x="1193801" y="319887"/>
                              </a:lnTo>
                              <a:lnTo>
                                <a:pt x="1179513" y="314500"/>
                              </a:lnTo>
                              <a:lnTo>
                                <a:pt x="1167766" y="310697"/>
                              </a:lnTo>
                              <a:lnTo>
                                <a:pt x="1157923" y="307845"/>
                              </a:lnTo>
                              <a:lnTo>
                                <a:pt x="1150621" y="306260"/>
                              </a:lnTo>
                              <a:lnTo>
                                <a:pt x="1144588" y="304992"/>
                              </a:lnTo>
                              <a:lnTo>
                                <a:pt x="1213168" y="238125"/>
                              </a:lnTo>
                              <a:close/>
                              <a:moveTo>
                                <a:pt x="1555569" y="0"/>
                              </a:moveTo>
                              <a:lnTo>
                                <a:pt x="1566687" y="0"/>
                              </a:lnTo>
                              <a:lnTo>
                                <a:pt x="1578441" y="0"/>
                              </a:lnTo>
                              <a:lnTo>
                                <a:pt x="1589876" y="1272"/>
                              </a:lnTo>
                              <a:lnTo>
                                <a:pt x="1601948" y="2862"/>
                              </a:lnTo>
                              <a:lnTo>
                                <a:pt x="1614337" y="5088"/>
                              </a:lnTo>
                              <a:lnTo>
                                <a:pt x="1627043" y="7950"/>
                              </a:lnTo>
                              <a:lnTo>
                                <a:pt x="1640385" y="11766"/>
                              </a:lnTo>
                              <a:lnTo>
                                <a:pt x="1653409" y="16218"/>
                              </a:lnTo>
                              <a:lnTo>
                                <a:pt x="1667386" y="21624"/>
                              </a:lnTo>
                              <a:lnTo>
                                <a:pt x="1681363" y="27984"/>
                              </a:lnTo>
                              <a:lnTo>
                                <a:pt x="1695976" y="35298"/>
                              </a:lnTo>
                              <a:lnTo>
                                <a:pt x="1710588" y="42930"/>
                              </a:lnTo>
                              <a:lnTo>
                                <a:pt x="1725836" y="52152"/>
                              </a:lnTo>
                              <a:lnTo>
                                <a:pt x="1741084" y="62010"/>
                              </a:lnTo>
                              <a:lnTo>
                                <a:pt x="1756649" y="72822"/>
                              </a:lnTo>
                              <a:lnTo>
                                <a:pt x="1772850" y="84588"/>
                              </a:lnTo>
                              <a:lnTo>
                                <a:pt x="1789051" y="97626"/>
                              </a:lnTo>
                              <a:lnTo>
                                <a:pt x="1804617" y="111300"/>
                              </a:lnTo>
                              <a:lnTo>
                                <a:pt x="1819547" y="124656"/>
                              </a:lnTo>
                              <a:lnTo>
                                <a:pt x="1832571" y="138330"/>
                              </a:lnTo>
                              <a:lnTo>
                                <a:pt x="1844642" y="151686"/>
                              </a:lnTo>
                              <a:lnTo>
                                <a:pt x="1856078" y="165042"/>
                              </a:lnTo>
                              <a:lnTo>
                                <a:pt x="1865608" y="178398"/>
                              </a:lnTo>
                              <a:lnTo>
                                <a:pt x="1874502" y="191755"/>
                              </a:lnTo>
                              <a:lnTo>
                                <a:pt x="1881809" y="204475"/>
                              </a:lnTo>
                              <a:lnTo>
                                <a:pt x="1888797" y="217831"/>
                              </a:lnTo>
                              <a:lnTo>
                                <a:pt x="1894197" y="230869"/>
                              </a:lnTo>
                              <a:lnTo>
                                <a:pt x="1898962" y="243907"/>
                              </a:lnTo>
                              <a:lnTo>
                                <a:pt x="1902457" y="256309"/>
                              </a:lnTo>
                              <a:lnTo>
                                <a:pt x="1905633" y="268711"/>
                              </a:lnTo>
                              <a:lnTo>
                                <a:pt x="1907857" y="281113"/>
                              </a:lnTo>
                              <a:lnTo>
                                <a:pt x="1908810" y="293197"/>
                              </a:lnTo>
                              <a:lnTo>
                                <a:pt x="1909763" y="305281"/>
                              </a:lnTo>
                              <a:lnTo>
                                <a:pt x="1909763" y="316729"/>
                              </a:lnTo>
                              <a:lnTo>
                                <a:pt x="1908492" y="328177"/>
                              </a:lnTo>
                              <a:lnTo>
                                <a:pt x="1907539" y="339307"/>
                              </a:lnTo>
                              <a:lnTo>
                                <a:pt x="1905316" y="350437"/>
                              </a:lnTo>
                              <a:lnTo>
                                <a:pt x="1902457" y="360931"/>
                              </a:lnTo>
                              <a:lnTo>
                                <a:pt x="1899598" y="371425"/>
                              </a:lnTo>
                              <a:lnTo>
                                <a:pt x="1895786" y="381601"/>
                              </a:lnTo>
                              <a:lnTo>
                                <a:pt x="1891656" y="391459"/>
                              </a:lnTo>
                              <a:lnTo>
                                <a:pt x="1887527" y="400681"/>
                              </a:lnTo>
                              <a:lnTo>
                                <a:pt x="1882762" y="409903"/>
                              </a:lnTo>
                              <a:lnTo>
                                <a:pt x="1877361" y="418490"/>
                              </a:lnTo>
                              <a:lnTo>
                                <a:pt x="1871643" y="426758"/>
                              </a:lnTo>
                              <a:lnTo>
                                <a:pt x="1865925" y="434708"/>
                              </a:lnTo>
                              <a:lnTo>
                                <a:pt x="1860208" y="442340"/>
                              </a:lnTo>
                              <a:lnTo>
                                <a:pt x="1854172" y="449336"/>
                              </a:lnTo>
                              <a:lnTo>
                                <a:pt x="1847501" y="456014"/>
                              </a:lnTo>
                              <a:lnTo>
                                <a:pt x="1841783" y="463328"/>
                              </a:lnTo>
                              <a:lnTo>
                                <a:pt x="1830983" y="476048"/>
                              </a:lnTo>
                              <a:lnTo>
                                <a:pt x="1801122" y="514208"/>
                              </a:lnTo>
                              <a:lnTo>
                                <a:pt x="1764909" y="560636"/>
                              </a:lnTo>
                              <a:lnTo>
                                <a:pt x="1730283" y="604838"/>
                              </a:lnTo>
                              <a:lnTo>
                                <a:pt x="1729648" y="593708"/>
                              </a:lnTo>
                              <a:lnTo>
                                <a:pt x="1728377" y="581306"/>
                              </a:lnTo>
                              <a:lnTo>
                                <a:pt x="1726471" y="567632"/>
                              </a:lnTo>
                              <a:lnTo>
                                <a:pt x="1723930" y="553322"/>
                              </a:lnTo>
                              <a:lnTo>
                                <a:pt x="1720118" y="537740"/>
                              </a:lnTo>
                              <a:lnTo>
                                <a:pt x="1715353" y="521840"/>
                              </a:lnTo>
                              <a:lnTo>
                                <a:pt x="1712494" y="513254"/>
                              </a:lnTo>
                              <a:lnTo>
                                <a:pt x="1709318" y="504668"/>
                              </a:lnTo>
                              <a:lnTo>
                                <a:pt x="1705823" y="496082"/>
                              </a:lnTo>
                              <a:lnTo>
                                <a:pt x="1702011" y="487178"/>
                              </a:lnTo>
                              <a:lnTo>
                                <a:pt x="1697882" y="477638"/>
                              </a:lnTo>
                              <a:lnTo>
                                <a:pt x="1693117" y="468098"/>
                              </a:lnTo>
                              <a:lnTo>
                                <a:pt x="1688034" y="458876"/>
                              </a:lnTo>
                              <a:lnTo>
                                <a:pt x="1682952" y="449018"/>
                              </a:lnTo>
                              <a:lnTo>
                                <a:pt x="1677234" y="439160"/>
                              </a:lnTo>
                              <a:lnTo>
                                <a:pt x="1670881" y="428984"/>
                              </a:lnTo>
                              <a:lnTo>
                                <a:pt x="1664527" y="418808"/>
                              </a:lnTo>
                              <a:lnTo>
                                <a:pt x="1657221" y="408631"/>
                              </a:lnTo>
                              <a:lnTo>
                                <a:pt x="1649915" y="398137"/>
                              </a:lnTo>
                              <a:lnTo>
                                <a:pt x="1641973" y="387643"/>
                              </a:lnTo>
                              <a:lnTo>
                                <a:pt x="1633079" y="376831"/>
                              </a:lnTo>
                              <a:lnTo>
                                <a:pt x="1624184" y="365701"/>
                              </a:lnTo>
                              <a:lnTo>
                                <a:pt x="1614337" y="354889"/>
                              </a:lnTo>
                              <a:lnTo>
                                <a:pt x="1604489" y="343441"/>
                              </a:lnTo>
                              <a:lnTo>
                                <a:pt x="1593688" y="332311"/>
                              </a:lnTo>
                              <a:lnTo>
                                <a:pt x="1582570" y="320863"/>
                              </a:lnTo>
                              <a:lnTo>
                                <a:pt x="1571134" y="310051"/>
                              </a:lnTo>
                              <a:lnTo>
                                <a:pt x="1559381" y="299239"/>
                              </a:lnTo>
                              <a:lnTo>
                                <a:pt x="1548263" y="289381"/>
                              </a:lnTo>
                              <a:lnTo>
                                <a:pt x="1536827" y="279523"/>
                              </a:lnTo>
                              <a:lnTo>
                                <a:pt x="1525709" y="270619"/>
                              </a:lnTo>
                              <a:lnTo>
                                <a:pt x="1514590" y="262351"/>
                              </a:lnTo>
                              <a:lnTo>
                                <a:pt x="1503472" y="254083"/>
                              </a:lnTo>
                              <a:lnTo>
                                <a:pt x="1492672" y="246451"/>
                              </a:lnTo>
                              <a:lnTo>
                                <a:pt x="1481871" y="239137"/>
                              </a:lnTo>
                              <a:lnTo>
                                <a:pt x="1471388" y="232777"/>
                              </a:lnTo>
                              <a:lnTo>
                                <a:pt x="1460905" y="226417"/>
                              </a:lnTo>
                              <a:lnTo>
                                <a:pt x="1450740" y="220693"/>
                              </a:lnTo>
                              <a:lnTo>
                                <a:pt x="1440575" y="215287"/>
                              </a:lnTo>
                              <a:lnTo>
                                <a:pt x="1430410" y="210199"/>
                              </a:lnTo>
                              <a:lnTo>
                                <a:pt x="1420562" y="205747"/>
                              </a:lnTo>
                              <a:lnTo>
                                <a:pt x="1411350" y="201613"/>
                              </a:lnTo>
                              <a:lnTo>
                                <a:pt x="1401820" y="197479"/>
                              </a:lnTo>
                              <a:lnTo>
                                <a:pt x="1392925" y="193981"/>
                              </a:lnTo>
                              <a:lnTo>
                                <a:pt x="1375136" y="187620"/>
                              </a:lnTo>
                              <a:lnTo>
                                <a:pt x="1358300" y="182850"/>
                              </a:lnTo>
                              <a:lnTo>
                                <a:pt x="1342417" y="178716"/>
                              </a:lnTo>
                              <a:lnTo>
                                <a:pt x="1327805" y="175536"/>
                              </a:lnTo>
                              <a:lnTo>
                                <a:pt x="1314145" y="173310"/>
                              </a:lnTo>
                              <a:lnTo>
                                <a:pt x="1301756" y="171720"/>
                              </a:lnTo>
                              <a:lnTo>
                                <a:pt x="1290638" y="171084"/>
                              </a:lnTo>
                              <a:lnTo>
                                <a:pt x="1330346" y="138966"/>
                              </a:lnTo>
                              <a:lnTo>
                                <a:pt x="1370689" y="105894"/>
                              </a:lnTo>
                              <a:lnTo>
                                <a:pt x="1405950" y="76638"/>
                              </a:lnTo>
                              <a:lnTo>
                                <a:pt x="1419609" y="64554"/>
                              </a:lnTo>
                              <a:lnTo>
                                <a:pt x="1429774" y="55650"/>
                              </a:lnTo>
                              <a:lnTo>
                                <a:pt x="1435810" y="49926"/>
                              </a:lnTo>
                              <a:lnTo>
                                <a:pt x="1442163" y="44520"/>
                              </a:lnTo>
                              <a:lnTo>
                                <a:pt x="1448834" y="39432"/>
                              </a:lnTo>
                              <a:lnTo>
                                <a:pt x="1455505" y="34026"/>
                              </a:lnTo>
                              <a:lnTo>
                                <a:pt x="1463129" y="29256"/>
                              </a:lnTo>
                              <a:lnTo>
                                <a:pt x="1470753" y="24486"/>
                              </a:lnTo>
                              <a:lnTo>
                                <a:pt x="1479012" y="20352"/>
                              </a:lnTo>
                              <a:lnTo>
                                <a:pt x="1487271" y="16218"/>
                              </a:lnTo>
                              <a:lnTo>
                                <a:pt x="1495848" y="13038"/>
                              </a:lnTo>
                              <a:lnTo>
                                <a:pt x="1505378" y="9540"/>
                              </a:lnTo>
                              <a:lnTo>
                                <a:pt x="1514590" y="6996"/>
                              </a:lnTo>
                              <a:lnTo>
                                <a:pt x="1524438" y="4770"/>
                              </a:lnTo>
                              <a:lnTo>
                                <a:pt x="1534285" y="2544"/>
                              </a:lnTo>
                              <a:lnTo>
                                <a:pt x="1544768" y="1272"/>
                              </a:lnTo>
                              <a:lnTo>
                                <a:pt x="155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7.7pt;margin-top:584pt;height:13.75pt;width:13.7pt;z-index:251658240;v-text-anchor:middle;mso-width-relative:page;mso-height-relative:page;" fillcolor="#FFFFFF" filled="t" stroked="f" coordsize="1909763,1912938" o:gfxdata="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" path="m275590,1223963l276860,1225231,281623,1228085,285433,1229987,290513,1232207,296545,1235060,304165,1237280,312738,1239816,323215,1242036,335280,1244255,348933,1246157,364173,1248060,381318,1249328,400368,1249962,421958,1250279,425768,1261376,430213,1272474,434658,1282937,440055,1293083,445453,1303229,451485,1313375,457835,1322886,464185,1332081,471488,1341276,478473,1349837,485775,1358080,493395,1366324,500698,1374250,508635,1381860,516573,1388835,524510,1395493,532448,1402469,540385,1408810,555943,1420541,571500,1430687,586105,1439565,600075,1447492,612775,1453833,624523,1458589,634365,1462394,634365,1467784,634683,1473808,635318,1479832,636270,1486173,638810,1499173,641668,1512489,645795,1526440,650558,1540074,655321,1553707,660083,1566707,665481,1579389,670243,1590803,679133,1610144,685165,1623144,687388,1627900,0,1912938,275590,1223963xm923427,530225l931362,531813,941201,533401,951993,536259,965007,539435,978972,544199,994208,549281,1010713,555950,1028805,564526,1038327,568972,1047849,574053,1057689,579453,1067845,585487,1078320,591521,1088794,598191,1099903,605495,1111012,613118,1122439,621058,1133548,630268,1145609,639161,1157353,649006,1169415,659487,1181476,670285,1193855,681719,1206234,693787,1224326,712208,1241148,730311,1257336,748731,1272888,767152,1287172,785573,1300185,803993,1312246,822096,1323356,840199,1333513,857984,1343035,875770,1346843,884345,1350970,892920,1354461,901813,1357635,910388,1360809,918963,1363349,927220,1365570,935478,1367792,943735,1369697,951675,1370966,959933,1372236,967873,1373188,975495,774247,1579563,771708,1576387,768851,1572258,765042,1566542,760281,1559237,755520,1550344,749807,1540181,744728,1528113,739333,1515091,734254,1500164,731715,1492224,729493,1483967,727271,1475392,725367,1466181,724097,1457289,722510,1447443,721241,1437280,720288,1427117,719336,1416319,719336,1405203,719336,1394087,719971,1382018,705688,1375349,692039,1368362,679343,1361692,667282,1355023,655855,1348035,645381,1341366,635224,1334696,625385,1327709,616497,1321357,608245,1314688,599992,1308018,592692,1301349,585709,1294679,579361,1288327,573013,1281975,567300,1275306,561904,1268636,556825,1262285,552064,1255933,547621,1249898,539686,1237194,532703,1224808,526355,1212739,520641,1200988,509850,1177804,497471,1178122,485727,1178122,474300,1178122,463509,1177804,453352,1177169,443512,1175898,433673,1174628,424785,1173675,416215,1172087,408280,1170182,393045,1167006,379714,1162877,367653,1158431,357496,1153984,348926,1149855,341308,1146044,335595,1142551,331151,1139375,327660,1137152,325438,1134928,923427,530225xm1084432,388938l1089844,389573,1097165,389891,1106715,390843,1118175,392748,1132499,396241,1140458,398146,1148734,400686,1157329,403226,1166879,406718,1176747,410528,1187252,414656,1197756,419418,1208579,424816,1220358,430848,1232136,437198,1244550,444183,1256965,452121,1270017,460376,1283386,469901,1296438,480061,1310444,490856,1324450,502286,1338775,514986,1353100,528003,1367743,542291,1382386,557531,1396074,572136,1408489,586423,1420267,600393,1430772,613728,1440640,627381,1449235,640081,1457511,653098,1464833,665163,1471517,676911,1477566,688341,1482341,699136,1487434,709613,1490935,720408,1494755,729616,1497939,739141,1500167,747713,1502395,756286,1503987,763906,1505260,771526,1507170,784543,1508125,795338,1508125,804228,1507807,810261,1506852,815341,1444778,877888,1442550,864553,1439048,851218,1435228,836296,1430135,821691,1424087,806451,1416765,790576,1408807,774383,1399894,757873,1390026,741363,1378884,724536,1367106,707073,1353737,689928,1340048,672466,1325087,655003,1308852,637541,1291981,620396,1278611,607061,1264923,594361,1251235,582296,1238184,570866,1224814,560388,1212081,550228,1199348,541021,1187252,532448,1175155,524511,1163059,516573,1151917,509588,1140776,502921,1129953,496888,1119766,491808,1109580,486411,1100030,481966,1082522,474028,1066287,467678,1052599,462598,1040821,459106,1031590,456248,1024905,454343,1019175,453391,1084432,388938xm1213168,238125l1218883,238125,1226186,238759,1236028,239709,1248411,242245,1263016,245414,1270953,247315,1280161,249850,1289051,253020,1298893,256506,1309053,260625,1319848,264745,1330961,269816,1342391,275203,1354456,281541,1366838,288196,1379538,295802,1392873,303725,1405891,312598,1419861,322422,1433831,332880,1448436,344289,1463041,356332,1477963,369325,1492886,383269,1508126,398164,1523366,413692,1537653,428587,1550353,443481,1562418,458376,1573848,472637,1583691,486264,1593216,499891,1601471,512884,1609091,525878,1616076,538237,1622108,549963,1627823,561371,1632268,572780,1636713,583238,1640206,593379,1643699,603203,1646239,612077,1648143,620633,1650049,628873,1651636,636478,1652589,643767,1653541,650422,1654176,661514,1654176,670705,1653859,677043,1652906,682747,1588136,747713,1585596,733769,1582421,719508,1578293,704297,1572896,689085,1566546,672923,1559561,656761,1550671,639964,1541463,622534,1531303,605105,1519556,587358,1507173,569294,1493521,551230,1479233,533166,1463676,514786,1446848,497039,1429386,478975,1415098,465031,1400811,451721,1386841,439362,1372871,427636,1359536,416544,1345883,406086,1332548,396262,1319848,387389,1307148,378832,1295083,370909,1283018,363620,1271271,356648,1260158,350627,1249681,344606,1239203,339219,1229361,334782,1210628,326542,1193801,319887,1179513,314500,1167766,310697,1157923,307845,1150621,306260,1144588,304992,1213168,238125xm1555569,0l1566687,0,1578441,0,1589876,1272,1601948,2862,1614337,5088,1627043,7950,1640385,11766,1653409,16218,1667386,21624,1681363,27984,1695976,35298,1710588,42930,1725836,52152,1741084,62010,1756649,72822,1772850,84588,1789051,97626,1804617,111300,1819547,124656,1832571,138330,1844642,151686,1856078,165042,1865608,178398,1874502,191755,1881809,204475,1888797,217831,1894197,230869,1898962,243907,1902457,256309,1905633,268711,1907857,281113,1908810,293197,1909763,305281,1909763,316729,1908492,328177,1907539,339307,1905316,350437,1902457,360931,1899598,371425,1895786,381601,1891656,391459,1887527,400681,1882762,409903,1877361,418490,1871643,426758,1865925,434708,1860208,442340,1854172,449336,1847501,456014,1841783,463328,1830983,476048,1801122,514208,1764909,560636,1730283,604838,1729648,593708,1728377,581306,1726471,567632,1723930,553322,1720118,537740,1715353,521840,1712494,513254,1709318,504668,1705823,496082,1702011,487178,1697882,477638,1693117,468098,1688034,458876,1682952,449018,1677234,439160,1670881,428984,1664527,418808,1657221,408631,1649915,398137,1641973,387643,1633079,376831,1624184,365701,1614337,354889,1604489,343441,1593688,332311,1582570,320863,1571134,310051,1559381,299239,1548263,289381,1536827,279523,1525709,270619,1514590,262351,1503472,254083,1492672,246451,1481871,239137,1471388,232777,1460905,226417,1450740,220693,1440575,215287,1430410,210199,1420562,205747,1411350,201613,1401820,197479,1392925,193981,1375136,187620,1358300,182850,1342417,178716,1327805,175536,1314145,173310,1301756,171720,1290638,171084,1330346,138966,1370689,105894,1405950,76638,1419609,64554,1429774,55650,1435810,49926,1442163,44520,1448834,39432,1455505,34026,1463129,29256,1470753,24486,1479012,20352,1487271,16218,1495848,13038,1505378,9540,1514590,6996,1524438,4770,1534285,2544,1544768,1272,1555569,0xe">
                <v:path o:connectlocs="28373,112708;38628,114668;42776,121932;48307,127494;57553,132942;59023,140004;0,173900;90201,49933;98782,54380;107191,60933;117961,73089;123173,82761;124585,88679;67566,138916;65551,131583;62786,124394;55184,119515;50519,114751;45133,107100;37761,106551;30447,103866;100408,35530;107715,37695;116437,42717;126661,52011;133506,61536;136307,68752;131080,79806;127007,68896;117217,56398;107715,48403;99802,43814;98387,35357;116144,22713;124008,26199;134090,33574;143683,44205;148493,53020;150020,59128;143193,64025;136741,51753;125823,39941;116404,33055;107013,28590;143206,0;152544,2543;163727,10117;171364,19802;173266,28793;171249,36424;167099,42119;156406,50301;153611,42553;148971,35239;141477,27203;133494,21161;126375,17634;120698,12633;132053,3093;138307,433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7352030</wp:posOffset>
                </wp:positionV>
                <wp:extent cx="1733550" cy="28956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68.95pt;margin-top:578.9pt;height:22.8pt;width:136.5pt;z-index:251654144;v-text-anchor:middle;mso-width-relative:page;mso-height-relative:page;" fillcolor="#8ABAD4" filled="t" stroked="f" coordsize="21600,21600" o:gfxdata="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MuDotgAAAANAQAADwAAAAAAAAABACAAAAAiAAAAZHJzL2Rvd25yZXYueG1sUEsBAhQA&#10;FAAAAAgAh07iQC4jN8zyAQAAwQMAAA4AAAAAAAAAAQAgAAAAJw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7632700</wp:posOffset>
                </wp:positionV>
                <wp:extent cx="137160" cy="76200"/>
                <wp:effectExtent l="0" t="0" r="0" b="0"/>
                <wp:wrapNone/>
                <wp:docPr id="37" name="直角三角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7160" cy="7620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37" o:spid="_x0000_s1026" o:spt="6" type="#_x0000_t6" style="position:absolute;left:0pt;flip:x y;margin-left:68.7pt;margin-top:601pt;height:6pt;width:10.8pt;z-index:251656192;v-text-anchor:middle;mso-width-relative:page;mso-height-relative:page;" fillcolor="#4893BC" filled="t" stroked="f" coordsize="21600,21600" o:gfxdata="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5ZkoDWAAAADQEAAA8AAAAAAAAAAQAgAAAAIgAAAGRycy9kb3ducmV2LnhtbFBLAQIU&#10;ABQAAAAIAIdO4kBwfP529QEAAKkDAAAOAAAAAAAAAAEAIAAAACU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887095</wp:posOffset>
                </wp:positionH>
                <wp:positionV relativeFrom="paragraph">
                  <wp:posOffset>8527415</wp:posOffset>
                </wp:positionV>
                <wp:extent cx="125095" cy="96520"/>
                <wp:effectExtent l="0" t="0" r="8890" b="0"/>
                <wp:wrapNone/>
                <wp:docPr id="23" name="直角三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3" o:spid="_x0000_s1026" o:spt="6" type="#_x0000_t6" style="position:absolute;left:0pt;flip:x y;margin-left:69.85pt;margin-top:671.45pt;height:7.6pt;width:9.85pt;z-index:251641856;v-text-anchor:middle;mso-width-relative:page;mso-height-relative:page;" fillcolor="#4893BC" filled="t" stroked="f" coordsize="21600,21600" o:gfxdata="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hIGm1wAAAA0BAAAPAAAAAAAAAAEAIAAAACIAAABkcnMvZG93bnJldi54bWxQ&#10;SwECFAAUAAAACACHTuJA2JQk1fgBAACpAwAADgAAAAAAAAABACAAAAAm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8195945</wp:posOffset>
                </wp:positionV>
                <wp:extent cx="4295775" cy="33591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107.75pt;margin-top:645.35pt;height:26.45pt;width:338.25pt;z-index:251632640;mso-width-relative:page;mso-height-relative:page;" filled="f" stroked="f" coordsize="21600,21600" o:gfxdata="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bUTXPcAAAADQEAAA8AAAAAAAAAAQAgAAAAIgAAAGRycy9kb3du&#10;cmV2LnhtbFBLAQIUABQAAAAIAIdO4kCSA0je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8237855</wp:posOffset>
                </wp:positionV>
                <wp:extent cx="1733550" cy="2895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70.25pt;margin-top:648.65pt;height:22.8pt;width:136.5pt;z-index:251621376;v-text-anchor:middle;mso-width-relative:page;mso-height-relative:page;" fillcolor="#8ABAD4" filled="t" stroked="f" coordsize="21600,21600" o:gfxdata="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FeGQvaAAAADQEAAA8AAAAAAAAAAQAgAAAAIgAAAGRycy9kb3ducmV2LnhtbFBLAQIU&#10;ABQAAAAIAIdO4kALFV9l8QEAAL8DAAAOAAAAAAAAAAEAIAAAACk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8291195</wp:posOffset>
                </wp:positionV>
                <wp:extent cx="125095" cy="158115"/>
                <wp:effectExtent l="0" t="0" r="8890" b="0"/>
                <wp:wrapNone/>
                <wp:docPr id="1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5095" cy="15811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76pt;margin-top:652.85pt;height:12.45pt;width:9.85pt;z-index:251634688;v-text-anchor:middle;mso-width-relative:page;mso-height-relative:page;" fillcolor="#FFFFFF" filled="t" stroked="f" coordsize="1679575,2125662" o:gfxdata="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7871,69440;48065,74707;47514,77795;46878,81497;48107,85432;68791,124947;65994,84607;66778,80588;65930,77288;68304,74368;78095,68974;87060,69461;93651,75955;99330,83232;104077,91313;107765,100345;110393,110351;111855,121414;107235,129601;92549,135884;77141,139924;61247,141659;44420,140897;27783,137449;11867,131420;0,124693;1144,112953;3517,102397;7035,92920;11613,84480;17187,77013;23672,70392;31852,64003;61956,381;69054,2308;75474,5697;80962,10335;85306,16011;88378,22576;89967,29840;89777,38227;87319,46614;82890,53942;76767,59851;68164,64510;62358,66035;56086,66458;49073,65548;42631,63239;36847,59724;31613,54789;27333,48435;24621,41171;23625,33229;24473,25711;26931,18849;30745,12728;35745,7582;41763,3642;48607,1037;5602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3282950</wp:posOffset>
                </wp:positionV>
                <wp:extent cx="125095" cy="96520"/>
                <wp:effectExtent l="0" t="0" r="8890" b="0"/>
                <wp:wrapNone/>
                <wp:docPr id="21" name="直角三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5095" cy="96520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1" o:spid="_x0000_s1026" o:spt="6" type="#_x0000_t6" style="position:absolute;left:0pt;flip:x y;margin-left:71.65pt;margin-top:258.5pt;height:7.6pt;width:9.85pt;z-index:251639808;v-text-anchor:middle;mso-width-relative:page;mso-height-relative:page;" fillcolor="#4893BC" filled="t" stroked="f" coordsize="21600,21600" o:gfxdata="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B+5uzXAAAACwEAAA8AAAAAAAAAAQAgAAAAIgAAAGRycy9kb3ducmV2LnhtbFBL&#10;AQIUABQAAAAIAIdO4kDCYPrd9wEAAKkDAAAOAAAAAAAAAAEAIAAAACY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3076575</wp:posOffset>
                </wp:positionV>
                <wp:extent cx="130175" cy="130175"/>
                <wp:effectExtent l="0" t="0" r="3175" b="3175"/>
                <wp:wrapNone/>
                <wp:docPr id="1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175" cy="130175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82.1pt;margin-top:242.25pt;height:10.25pt;width:10.25pt;z-index:251635712;v-text-anchor:middle;mso-width-relative:page;mso-height-relative:page;" fillcolor="#FFFFFF" filled="t" stroked="f" coordsize="2298700,2298700" o:gfxdata="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50037,73385;50947,103317;49306,105773;26761,105927;24876,103625;25530,73616;66198,51152;88450,52309;89103,103626;87245,105927;64686,105773;63045,103317;63955,52065;124129,25531;126759,26932;127169,103936;125078,106017;102535,105632;101137,102985;102292,26251;82955,2157;84597,2736;85624,4111;87215,28835;85162,30764;82634,30340;81415,28527;76384,20234;68774,28745;57199,37925;47241,43235;38656,46321;29647,48301;22884,48841;21190,47504;20908,45022;22948,43042;30340,42052;38502,40034;46240,37051;56044,31420;66362,22587;72637,15130;61562,16081;59124,14667;58932,11800;81903,2286;7270,192;9723,1528;11278,3827;124651,118537;127374,119372;129327,121324;130162,124060;129609,126873;127837,129006;125242,130110;4084,129918;1682,128466;256,126090;51,4945;1143,2350;3275,59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1376045</wp:posOffset>
                </wp:positionH>
                <wp:positionV relativeFrom="paragraph">
                  <wp:posOffset>2968625</wp:posOffset>
                </wp:positionV>
                <wp:extent cx="429577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35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08.35pt;margin-top:233.75pt;height:26.45pt;width:338.25pt;z-index:251630592;mso-width-relative:page;mso-height-relative:page;" filled="f" stroked="f" coordsize="21600,21600" o:gfxdata="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f62EJ9sAAAALAQAADwAAAAAAAAABACAAAAAiAAAAZHJzL2Rvd25y&#10;ZXYueG1sUEsBAhQAFAAAAAgAh07iQOdehL6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2993390</wp:posOffset>
                </wp:positionV>
                <wp:extent cx="1733550" cy="28956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9560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71.65pt;margin-top:235.7pt;height:22.8pt;width:136.5pt;z-index:251619328;v-text-anchor:middle;mso-width-relative:page;mso-height-relative:page;" fillcolor="#8ABAD4" filled="t" stroked="f" coordsize="21600,21600" o:gfxdata="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Vs32NkAAAALAQAADwAAAAAAAAABACAAAAAiAAAAZHJzL2Rvd25yZXYueG1sUEsBAhQA&#10;FAAAAAgAh07iQGBmuKXxAQAAvw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1402080</wp:posOffset>
                </wp:positionH>
                <wp:positionV relativeFrom="paragraph">
                  <wp:posOffset>0</wp:posOffset>
                </wp:positionV>
                <wp:extent cx="4502150" cy="29870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的在线文本生成器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框架设计的一款在线文本编辑器。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Vuex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基于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的迷你云便签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功能：利用 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Vue 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框架设计的一款迷你云便签，功能包括注册、登入、登出、记录、读取等。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主要运用技术：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Vue.js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LeanCloud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JavaScript</w:t>
                            </w: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、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 xml:space="preserve">Webpack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8ABAD4"/>
                                <w:kern w:val="24"/>
                                <w:sz w:val="22"/>
                              </w:rPr>
                              <w:t>jQuery组件库</w:t>
                            </w:r>
                          </w:p>
                          <w:p>
                            <w:pPr>
                              <w:widowControl/>
                              <w:jc w:val="left"/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封装的一系列组件，包括轮播、标签、回到顶部、模态框等</w:t>
                            </w:r>
                          </w:p>
                          <w:p>
                            <w:pPr>
                              <w:widowControl/>
                              <w:jc w:val="left"/>
                            </w:pPr>
                            <w:r>
                              <w:rPr>
                                <w:rFonts w:hint="eastAsia"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我的</w:t>
                            </w:r>
                            <w:r>
                              <w:rPr>
                                <w:rFonts w:cs="Arial" w:asciiTheme="majorEastAsia" w:hAnsiTheme="majorEastAsia" w:eastAsiaTheme="majorEastAsia"/>
                                <w:color w:val="222222"/>
                                <w:kern w:val="0"/>
                                <w:sz w:val="22"/>
                              </w:rPr>
                              <w:t>更多作品在：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"http://me.github.me/me/"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me.github.me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110.4pt;margin-top:0pt;height:235.2pt;width:354.5pt;z-index:251650048;mso-width-relative:page;mso-height-relative:page;" filled="f" stroked="f" coordsize="21600,21600" o:gfxdata="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IkvuUDYAAAACAEAAA8AAAAAAAAAAQAgAAAAIgAAAGRycy9kb3ducmV2&#10;LnhtbFBLAQIUABQAAAAIAIdO4kBSGcibigEAAO8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的在线文本生成器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框架设计的一款在线文本编辑器。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Vuex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基于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的迷你云便签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功能：利用 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Vue 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框架设计的一款迷你云便签，功能包括注册、登入、登出、记录、读取等。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 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主要运用技术：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Vue.js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LeanCloud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JavaScript</w:t>
                      </w: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、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 xml:space="preserve">Webpack 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8ABAD4"/>
                          <w:kern w:val="24"/>
                          <w:sz w:val="22"/>
                        </w:rPr>
                        <w:t>jQuery组件库</w:t>
                      </w:r>
                    </w:p>
                    <w:p>
                      <w:pPr>
                        <w:widowControl/>
                        <w:jc w:val="left"/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封装的一系列组件，包括轮播、标签、回到顶部、模态框等</w:t>
                      </w:r>
                    </w:p>
                    <w:p>
                      <w:pPr>
                        <w:widowControl/>
                        <w:jc w:val="left"/>
                      </w:pPr>
                      <w:r>
                        <w:rPr>
                          <w:rFonts w:hint="eastAsia"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我的</w:t>
                      </w:r>
                      <w:r>
                        <w:rPr>
                          <w:rFonts w:cs="Arial" w:asciiTheme="majorEastAsia" w:hAnsiTheme="majorEastAsia" w:eastAsiaTheme="majorEastAsia"/>
                          <w:color w:val="222222"/>
                          <w:kern w:val="0"/>
                          <w:sz w:val="22"/>
                        </w:rPr>
                        <w:t>更多作品在：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3345180</wp:posOffset>
                </wp:positionV>
                <wp:extent cx="2156460" cy="1869440"/>
                <wp:effectExtent l="0" t="0" r="0" b="0"/>
                <wp:wrapNone/>
                <wp:docPr id="1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1869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主页</w:t>
                            </w:r>
                            <w:r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"http://me.github.me/me/"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me.github.me</w:t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color w:val="067AEF" w:themeColor="hyperlink" w:themeTint="D9"/>
                                <w:kern w:val="24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hlink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Style w:val="7"/>
                                <w:rFonts w:ascii="微软雅黑" w:hAnsi="微软雅黑" w:eastAsia="微软雅黑"/>
                                <w:color w:val="auto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"https://github.com/code-zhangrui"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 xml:space="preserve">github 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点击进入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40" w:lineRule="atLeas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"http://blog.leanote.com/code.zhangrui@gmail.com"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t>技术博客 点击进入</w:t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20"/>
                                <w:u w:val="none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手机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18878989821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邮箱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code.zhangrui@gmail.com </w:t>
                            </w:r>
                          </w:p>
                          <w:p>
                            <w:pPr>
                              <w:spacing w:line="240" w:lineRule="atLeast"/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微信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zhangrui20130803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宋体"/>
                                <w:color w:val="262626" w:themeColor="text1" w:themeTint="D9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7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75pt;margin-top:263.4pt;height:147.2pt;width:169.8pt;z-index:251628544;mso-width-relative:page;mso-height-relative:page;" filled="f" stroked="f" coordsize="21600,21600" o:gfxdata="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TepP+NkAAAAMAQAADwAAAAAAAAAB&#10;ACAAAAAiAAAAZHJzL2Rvd25yZXYueG1sUEsBAhQAFAAAAAgAh07iQKUykdCdAQAAEgMAAA4AAAAA&#10;AAAAAQAgAAAAKA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主页</w:t>
                      </w:r>
                      <w:r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"http://me.github.me/me/"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me.github.me</w:t>
                      </w:r>
                      <w:r>
                        <w:rPr>
                          <w:rStyle w:val="7"/>
                          <w:rFonts w:ascii="微软雅黑" w:hAnsi="微软雅黑" w:eastAsia="微软雅黑"/>
                          <w:color w:val="067AEF" w:themeColor="hyperlink" w:themeTint="D9"/>
                          <w:kern w:val="24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hlink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Style w:val="7"/>
                          <w:rFonts w:ascii="微软雅黑" w:hAnsi="微软雅黑" w:eastAsia="微软雅黑"/>
                          <w:color w:val="auto"/>
                          <w:kern w:val="24"/>
                          <w:sz w:val="20"/>
                          <w:szCs w:val="20"/>
                          <w:u w:val="none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"https://github.com/code-zhangrui"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 xml:space="preserve">github 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pStyle w:val="4"/>
                        <w:spacing w:before="0" w:beforeAutospacing="0" w:after="0" w:afterAutospacing="0" w:line="240" w:lineRule="atLeast"/>
                        <w:rPr>
                          <w:rFonts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"http://blog.leanote.com/code.zhangrui@gmail.com" </w:instrText>
                      </w:r>
                      <w: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t>技术博客 点击进入</w:t>
                      </w:r>
                      <w:r>
                        <w:rPr>
                          <w:rStyle w:val="7"/>
                          <w:rFonts w:hint="eastAsia" w:ascii="微软雅黑" w:hAnsi="微软雅黑" w:eastAsia="微软雅黑"/>
                          <w:kern w:val="24"/>
                          <w:sz w:val="20"/>
                          <w:szCs w:val="20"/>
                          <w:u w:val="none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手机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18878989821 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邮箱 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code.zhangrui@gmail.com </w:t>
                      </w:r>
                    </w:p>
                    <w:p>
                      <w:pPr>
                        <w:spacing w:line="240" w:lineRule="atLeast"/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微信</w:t>
                      </w:r>
                      <w: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zhangrui20130803</w:t>
                      </w:r>
                    </w:p>
                    <w:p>
                      <w:pPr>
                        <w:rPr>
                          <w:rFonts w:ascii="微软雅黑" w:hAnsi="微软雅黑" w:eastAsia="微软雅黑" w:cs="宋体"/>
                          <w:color w:val="262626" w:themeColor="text1" w:themeTint="D9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700" w:lineRule="exac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-635</wp:posOffset>
            </wp:positionV>
            <wp:extent cx="1181100" cy="1574800"/>
            <wp:effectExtent l="0" t="0" r="0" b="635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-198120</wp:posOffset>
                </wp:positionV>
                <wp:extent cx="1733550" cy="28956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38" cy="289532"/>
                        </a:xfrm>
                        <a:prstGeom prst="rect">
                          <a:avLst/>
                        </a:prstGeom>
                        <a:solidFill>
                          <a:srgbClr val="418AB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70.45pt;margin-top:-15.6pt;height:22.8pt;width:136.5pt;z-index:251618304;v-text-anchor:middle;mso-width-relative:page;mso-height-relative:page;" fillcolor="#8ABAD4" filled="t" stroked="f" coordsize="21600,21600" o:gfxdata="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29tptcAAAAKAQAADwAAAAAAAAABACAAAAAiAAAAZHJzL2Rvd25yZXYueG1sUEsBAhQA&#10;FAAAAAgAh07iQGuxbaHzAQAAvwMAAA4AAAAAAAAAAQAgAAAAJg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-1065530</wp:posOffset>
                </wp:positionH>
                <wp:positionV relativeFrom="paragraph">
                  <wp:posOffset>2128520</wp:posOffset>
                </wp:positionV>
                <wp:extent cx="2009140" cy="75184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751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张睿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00" w:lineRule="exact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20" w:lineRule="exact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求职意向：前端开发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83.9pt;margin-top:167.6pt;height:59.2pt;width:158.2pt;z-index:251622400;mso-width-relative:page;mso-height-relative:page;" filled="f" stroked="f" coordsize="21600,21600" o:gfxdata="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pdVTZtoAAAAMAQAADwAAAAAAAAAB&#10;ACAAAAAiAAAAZHJzL2Rvd25yZXYueG1sUEsBAhQAFAAAAAgAh07iQBvA3TycAQAADwMAAA4AAAAA&#10;AAAAAQAgAAAAKQ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620" w:lineRule="exact"/>
                        <w:jc w:val="center"/>
                        <w:rPr>
                          <w:rFonts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张睿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00" w:lineRule="exact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20" w:lineRule="exact"/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求职意向：前端开发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-230505</wp:posOffset>
                </wp:positionV>
                <wp:extent cx="4752340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609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项目经验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07.15pt;margin-top:-18.15pt;height:26.45pt;width:374.2pt;z-index:251629568;mso-width-relative:page;mso-height-relative:page;" filled="f" stroked="f" coordsize="21600,21600" o:gfxdata="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9D4vLdkAAAAKAQAADwAAAAAAAAABACAAAAAiAAAAZHJzL2Rvd25yZXYu&#10;eG1sUEsBAhQAFAAAAAgAh07iQGVYVweIAQAA7gIAAA4AAAAAAAAAAQAgAAAAKAEAAGRycy9lMm9E&#10;b2MueG1sUEsFBgAAAAAGAAYAWQEAAC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项目经验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-104140</wp:posOffset>
                </wp:positionV>
                <wp:extent cx="179705" cy="125730"/>
                <wp:effectExtent l="0" t="0" r="0" b="8255"/>
                <wp:wrapNone/>
                <wp:docPr id="1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94" cy="12562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79.3pt;margin-top:-8.2pt;height:9.9pt;width:14.15pt;z-index:251633664;mso-width-relative:page;mso-height-relative:page;" fillcolor="#FFFFFF" filled="t" stroked="f" coordsize="263,184" o:gfxdata="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9175115</wp:posOffset>
                </wp:positionV>
                <wp:extent cx="1922145" cy="365760"/>
                <wp:effectExtent l="0" t="0" r="0" b="0"/>
                <wp:wrapNone/>
                <wp:docPr id="19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145" cy="365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-82.85pt;margin-top:722.45pt;height:28.8pt;width:151.35pt;z-index:251637760;mso-width-relative:page;mso-height-relative:page;" filled="f" stroked="f" coordsize="21600,21600" o:gfxdata="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OxS9PzaAAAADgEAAA8AAAAA&#10;AAAAAQAgAAAAIgAAAGRycy9kb3ducmV2LnhtbFBLAQIUABQAAAAIAIdO4kBQjl2XoAEAABE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3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90805</wp:posOffset>
                </wp:positionV>
                <wp:extent cx="125095" cy="96520"/>
                <wp:effectExtent l="0" t="0" r="8890" b="0"/>
                <wp:wrapNone/>
                <wp:docPr id="20" name="直角三角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4880" cy="96754"/>
                        </a:xfrm>
                        <a:prstGeom prst="rtTriangle">
                          <a:avLst/>
                        </a:prstGeom>
                        <a:solidFill>
                          <a:srgbClr val="4893B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直角三角形 20" o:spid="_x0000_s1026" o:spt="6" type="#_x0000_t6" style="position:absolute;left:0pt;flip:x y;margin-left:70.45pt;margin-top:7.15pt;height:7.6pt;width:9.85pt;z-index:251638784;v-text-anchor:middle;mso-width-relative:page;mso-height-relative:page;" fillcolor="#4893BC" filled="t" stroked="f" coordsize="21600,21600" o:gfxdata="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ko2sX1QAAAAkBAAAPAAAAAAAAAAEAIAAAACIAAABkcnMvZG93bnJldi54bWxQSwECFAAU&#10;AAAACACHTuJA4Nl5k/QBAACpAwAADgAAAAAAAAABACAAAAAkAQAAZHJzL2Uyb0RvYy54bWxQSwUG&#10;AAAAAAYABgBZAQAAi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8482330</wp:posOffset>
                </wp:positionV>
                <wp:extent cx="4375785" cy="10566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785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8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爱学习、爱前端、爱折腾。炫酷的网页特效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层出不穷的新技术让我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痴迷。</w:t>
                            </w:r>
                            <w:r>
                              <w:rPr>
                                <w:rFonts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我希望找到一份前端工程师的工作，加入一个激情满满的团队，提高能力和技术的同时，为团队做出自己的贡献</w:t>
                            </w:r>
                            <w:r>
                              <w:rPr>
                                <w:rFonts w:hint="eastAsia" w:cs="Times New Roman" w:asciiTheme="majorEastAsia" w:hAnsiTheme="majorEastAsia" w:eastAsiaTheme="majorEastAsia"/>
                                <w:color w:val="0D0D0D"/>
                                <w:kern w:val="24"/>
                                <w:sz w:val="22"/>
                                <w14:textFill>
                                  <w14:solidFill>
                                    <w14:srgbClr w14:val="0D0D0D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111.1pt;margin-top:667.9pt;height:83.2pt;width:344.55pt;z-index:251652096;mso-width-relative:page;mso-height-relative:page;" filled="f" stroked="f" coordsize="21600,21600" o:gfxdata="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tc0iHNkAAAANAQAADwAAAAAAAAABACAAAAAiAAAAZHJzL2Rvd25y&#10;ZXYueG1sUEsBAhQAFAAAAAgAh07iQHdsKL6LAQAA7wIAAA4AAAAAAAAAAQAgAAAAKA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8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爱学习、爱前端、爱折腾。炫酷的网页特效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层出不穷的新技术让我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痴迷。</w:t>
                      </w:r>
                      <w:r>
                        <w:rPr>
                          <w:rFonts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我希望找到一份前端工程师的工作，加入一个激情满满的团队，提高能力和技术的同时，为团队做出自己的贡献</w:t>
                      </w:r>
                      <w:r>
                        <w:rPr>
                          <w:rFonts w:hint="eastAsia" w:cs="Times New Roman" w:asciiTheme="majorEastAsia" w:hAnsiTheme="majorEastAsia" w:eastAsiaTheme="majorEastAsia"/>
                          <w:color w:val="0D0D0D"/>
                          <w:kern w:val="24"/>
                          <w:sz w:val="22"/>
                          <w14:textFill>
                            <w14:solidFill>
                              <w14:srgbClr w14:val="0D0D0D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66778"/>
    <w:rsid w:val="00015FA9"/>
    <w:rsid w:val="0002251A"/>
    <w:rsid w:val="00034761"/>
    <w:rsid w:val="00040542"/>
    <w:rsid w:val="00057B0B"/>
    <w:rsid w:val="00076DD3"/>
    <w:rsid w:val="000B1642"/>
    <w:rsid w:val="000B45AE"/>
    <w:rsid w:val="00111910"/>
    <w:rsid w:val="0013595F"/>
    <w:rsid w:val="00143359"/>
    <w:rsid w:val="00151C75"/>
    <w:rsid w:val="001C61D1"/>
    <w:rsid w:val="00241F71"/>
    <w:rsid w:val="0025406D"/>
    <w:rsid w:val="002B1462"/>
    <w:rsid w:val="00346BC8"/>
    <w:rsid w:val="003844A2"/>
    <w:rsid w:val="004164CF"/>
    <w:rsid w:val="00476688"/>
    <w:rsid w:val="00476DDA"/>
    <w:rsid w:val="004D52C6"/>
    <w:rsid w:val="004E19B5"/>
    <w:rsid w:val="004E3289"/>
    <w:rsid w:val="0051513C"/>
    <w:rsid w:val="005B34D1"/>
    <w:rsid w:val="005C0079"/>
    <w:rsid w:val="00606C7D"/>
    <w:rsid w:val="00614A02"/>
    <w:rsid w:val="006171AF"/>
    <w:rsid w:val="00646C57"/>
    <w:rsid w:val="00654501"/>
    <w:rsid w:val="00687944"/>
    <w:rsid w:val="006B738D"/>
    <w:rsid w:val="00720586"/>
    <w:rsid w:val="007262E2"/>
    <w:rsid w:val="007562E2"/>
    <w:rsid w:val="00795069"/>
    <w:rsid w:val="007E073A"/>
    <w:rsid w:val="00827DD2"/>
    <w:rsid w:val="008469B4"/>
    <w:rsid w:val="008526BE"/>
    <w:rsid w:val="008560F3"/>
    <w:rsid w:val="008801E2"/>
    <w:rsid w:val="008D6914"/>
    <w:rsid w:val="00942DE6"/>
    <w:rsid w:val="00976530"/>
    <w:rsid w:val="00984447"/>
    <w:rsid w:val="009B21FB"/>
    <w:rsid w:val="00A0165B"/>
    <w:rsid w:val="00A03C76"/>
    <w:rsid w:val="00AE06FC"/>
    <w:rsid w:val="00BC3399"/>
    <w:rsid w:val="00BE15D1"/>
    <w:rsid w:val="00C45F8E"/>
    <w:rsid w:val="00CC1449"/>
    <w:rsid w:val="00CC4DD7"/>
    <w:rsid w:val="00CC5F07"/>
    <w:rsid w:val="00CD77D3"/>
    <w:rsid w:val="00D61743"/>
    <w:rsid w:val="00D9217D"/>
    <w:rsid w:val="00E57852"/>
    <w:rsid w:val="00F948B1"/>
    <w:rsid w:val="00FC25EE"/>
    <w:rsid w:val="00FF303F"/>
    <w:rsid w:val="274E7ED5"/>
    <w:rsid w:val="2AAC7365"/>
    <w:rsid w:val="38930327"/>
    <w:rsid w:val="39466778"/>
    <w:rsid w:val="3E904A2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Mention"/>
    <w:basedOn w:val="5"/>
    <w:unhideWhenUsed/>
    <w:uiPriority w:val="99"/>
    <w:rPr>
      <w:color w:val="2B579A"/>
      <w:shd w:val="clear" w:color="auto" w:fill="E6E6E6"/>
    </w:rPr>
  </w:style>
  <w:style w:type="character" w:customStyle="1" w:styleId="11">
    <w:name w:val="页眉 字符"/>
    <w:basedOn w:val="5"/>
    <w:link w:val="3"/>
    <w:uiPriority w:val="99"/>
    <w:rPr>
      <w:kern w:val="2"/>
      <w:sz w:val="18"/>
      <w:szCs w:val="18"/>
    </w:rPr>
  </w:style>
  <w:style w:type="character" w:customStyle="1" w:styleId="12">
    <w:name w:val="页脚 字符"/>
    <w:basedOn w:val="5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8134;&#34892;&#36130;&#21153;&#31616;&#21382;&#12305;2017&#40575;&#31513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【银行财务简历】2017鹿笙求职简历.docx</Template>
  <Pages>1</Pages>
  <Words>4</Words>
  <Characters>29</Characters>
  <Lines>1</Lines>
  <Paragraphs>1</Paragraphs>
  <TotalTime>0</TotalTime>
  <ScaleCrop>false</ScaleCrop>
  <LinksUpToDate>false</LinksUpToDate>
  <CharactersWithSpaces>32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2017-03-04T05:15:00Z</dcterms:created>
  <dc:creator>Administrator</dc:creator>
  <cp:lastModifiedBy>z</cp:lastModifiedBy>
  <cp:lastPrinted>2017-03-04T05:15:00Z</cp:lastPrinted>
  <dcterms:modified xsi:type="dcterms:W3CDTF">2017-03-22T06:53:21Z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